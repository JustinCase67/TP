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83029" w14:textId="7617703C" w:rsidR="008B3332" w:rsidRPr="008B3332" w:rsidRDefault="008B3332" w:rsidP="00CD1D4F">
      <w:pPr>
        <w:pStyle w:val="Title"/>
        <w:jc w:val="center"/>
      </w:pPr>
      <w:r w:rsidRPr="008B3332">
        <w:t xml:space="preserve">Annexe </w:t>
      </w:r>
      <w:r w:rsidR="00CD1D4F">
        <w:t>9</w:t>
      </w:r>
      <w:r w:rsidRPr="008B3332">
        <w:t xml:space="preserve"> - Notes sur l</w:t>
      </w:r>
      <w:r w:rsidR="00CE5937">
        <w:t>es</w:t>
      </w:r>
      <w:r w:rsidRPr="008B3332">
        <w:t xml:space="preserve"> class</w:t>
      </w:r>
      <w:r w:rsidR="00CE5937">
        <w:t>es</w:t>
      </w:r>
      <w:r w:rsidRPr="008B3332">
        <w:t xml:space="preserve"> </w:t>
      </w:r>
      <w:proofErr w:type="spellStart"/>
      <w:r w:rsidR="00CE5937" w:rsidRPr="00CD1D4F">
        <w:rPr>
          <w:rFonts w:ascii="Courier New" w:hAnsi="Courier New" w:cs="Courier New"/>
        </w:rPr>
        <w:t>LocalDate</w:t>
      </w:r>
      <w:proofErr w:type="spellEnd"/>
      <w:r w:rsidR="00CE5937">
        <w:t xml:space="preserve">, </w:t>
      </w:r>
      <w:proofErr w:type="spellStart"/>
      <w:r w:rsidR="00CE5937" w:rsidRPr="00CD1D4F">
        <w:rPr>
          <w:rFonts w:ascii="Courier New" w:hAnsi="Courier New" w:cs="Courier New"/>
        </w:rPr>
        <w:t>LocalTime</w:t>
      </w:r>
      <w:proofErr w:type="spellEnd"/>
      <w:r w:rsidR="00CE5937">
        <w:t xml:space="preserve">  </w:t>
      </w:r>
      <w:r w:rsidRPr="008B3332">
        <w:t xml:space="preserve"> </w:t>
      </w:r>
      <w:proofErr w:type="spellStart"/>
      <w:r w:rsidR="00CE5937" w:rsidRPr="00CD1D4F">
        <w:rPr>
          <w:rFonts w:ascii="Courier New" w:hAnsi="Courier New" w:cs="Courier New"/>
        </w:rPr>
        <w:t>LocalDateTime</w:t>
      </w:r>
      <w:proofErr w:type="spellEnd"/>
      <w:r w:rsidR="001107ED">
        <w:rPr>
          <w:rFonts w:ascii="Courier New" w:hAnsi="Courier New" w:cs="Courier New"/>
        </w:rPr>
        <w:t xml:space="preserve">, </w:t>
      </w:r>
      <w:proofErr w:type="spellStart"/>
      <w:r w:rsidR="001107ED">
        <w:rPr>
          <w:rFonts w:ascii="Courier New" w:hAnsi="Courier New" w:cs="Courier New"/>
        </w:rPr>
        <w:t>YearMonth</w:t>
      </w:r>
      <w:proofErr w:type="spellEnd"/>
    </w:p>
    <w:p w14:paraId="0F2C58DC" w14:textId="77777777" w:rsidR="008B3332" w:rsidRPr="008B3332" w:rsidRDefault="008B3332" w:rsidP="008B3332">
      <w:pPr>
        <w:spacing w:after="0"/>
      </w:pPr>
    </w:p>
    <w:p w14:paraId="335999BC" w14:textId="77777777" w:rsidR="008B3332" w:rsidRPr="008B3332" w:rsidRDefault="008B3332" w:rsidP="008B3332">
      <w:pPr>
        <w:spacing w:after="0"/>
      </w:pPr>
    </w:p>
    <w:p w14:paraId="0F6B996A" w14:textId="185419BA" w:rsidR="008B3332" w:rsidRPr="008B3332" w:rsidRDefault="00CE5937" w:rsidP="008B3332">
      <w:pPr>
        <w:pStyle w:val="Heading2"/>
      </w:pPr>
      <w:r>
        <w:t>Les trois classes :</w:t>
      </w:r>
    </w:p>
    <w:p w14:paraId="2DE9425D" w14:textId="77777777" w:rsidR="008B3332" w:rsidRPr="008B3332" w:rsidRDefault="008B3332" w:rsidP="008B3332">
      <w:pPr>
        <w:spacing w:after="0"/>
      </w:pPr>
    </w:p>
    <w:p w14:paraId="68A3AEDE" w14:textId="77777777" w:rsidR="008B3332" w:rsidRPr="00CD1D4F" w:rsidRDefault="008B3332" w:rsidP="008B3332">
      <w:pPr>
        <w:numPr>
          <w:ilvl w:val="0"/>
          <w:numId w:val="1"/>
        </w:numPr>
        <w:spacing w:after="0"/>
      </w:pPr>
      <w:r w:rsidRPr="00CD1D4F">
        <w:t>encapsule en un objet les différents champs ( jour, mois, année, heure…  ) relatifs à une date</w:t>
      </w:r>
    </w:p>
    <w:p w14:paraId="6A78669E" w14:textId="16B63A92" w:rsidR="008B3332" w:rsidRPr="00CE5937" w:rsidRDefault="008B3332" w:rsidP="008B3332">
      <w:pPr>
        <w:numPr>
          <w:ilvl w:val="0"/>
          <w:numId w:val="1"/>
        </w:numPr>
        <w:spacing w:after="0"/>
      </w:pPr>
      <w:r w:rsidRPr="00CD1D4F">
        <w:t>font partie du package</w:t>
      </w:r>
      <w:r w:rsidRPr="00CD1D4F">
        <w:rPr>
          <w:rFonts w:ascii="Tw Cen MT" w:hAnsi="Tw Cen MT"/>
        </w:rPr>
        <w:t xml:space="preserve"> </w:t>
      </w:r>
      <w:proofErr w:type="spellStart"/>
      <w:r w:rsidR="00CE5937" w:rsidRPr="00CE5937">
        <w:rPr>
          <w:rFonts w:ascii="Courier New" w:hAnsi="Courier New" w:cs="Courier New"/>
        </w:rPr>
        <w:t>java.time</w:t>
      </w:r>
      <w:proofErr w:type="spellEnd"/>
    </w:p>
    <w:p w14:paraId="6CEFEBC9" w14:textId="10CDEF07" w:rsidR="00CE5937" w:rsidRPr="00CD1D4F" w:rsidRDefault="00CE5937" w:rsidP="008B3332">
      <w:pPr>
        <w:numPr>
          <w:ilvl w:val="0"/>
          <w:numId w:val="1"/>
        </w:numPr>
        <w:spacing w:after="0"/>
      </w:pPr>
      <w:r w:rsidRPr="00CD1D4F">
        <w:rPr>
          <w:rFonts w:cs="Courier New"/>
        </w:rPr>
        <w:t>utilise plusieurs méthodes statiques, entre autres pour créer des objets représentant ces dates / heures.</w:t>
      </w:r>
    </w:p>
    <w:p w14:paraId="2805B1C9" w14:textId="77777777" w:rsidR="008B3332" w:rsidRPr="008B3332" w:rsidRDefault="008B3332" w:rsidP="008B3332">
      <w:pPr>
        <w:spacing w:after="0"/>
      </w:pPr>
    </w:p>
    <w:p w14:paraId="7D82458E" w14:textId="7C0086F3" w:rsidR="008B3332" w:rsidRDefault="00CE5937" w:rsidP="00CE5937">
      <w:pPr>
        <w:pStyle w:val="Heading2"/>
      </w:pPr>
      <w:r>
        <w:t>Différence :</w:t>
      </w:r>
    </w:p>
    <w:p w14:paraId="28E90060" w14:textId="77777777" w:rsidR="00E34BDD" w:rsidRPr="00E34BDD" w:rsidRDefault="00E34BDD" w:rsidP="00E34BDD">
      <w:r>
        <w:tab/>
      </w:r>
      <w:r w:rsidRPr="00E34BDD">
        <w:t xml:space="preserve">  </w:t>
      </w:r>
      <w:proofErr w:type="spellStart"/>
      <w:r w:rsidRPr="00E34BDD">
        <w:rPr>
          <w:b/>
          <w:bCs/>
        </w:rPr>
        <w:t>LocalDate</w:t>
      </w:r>
      <w:proofErr w:type="spellEnd"/>
      <w:r w:rsidRPr="00E34BDD">
        <w:t xml:space="preserve"> / </w:t>
      </w:r>
      <w:proofErr w:type="spellStart"/>
      <w:r w:rsidRPr="00E34BDD">
        <w:rPr>
          <w:b/>
          <w:bCs/>
        </w:rPr>
        <w:t>LocalTime</w:t>
      </w:r>
      <w:proofErr w:type="spellEnd"/>
      <w:r w:rsidRPr="00E34BDD">
        <w:t xml:space="preserve"> / </w:t>
      </w:r>
      <w:proofErr w:type="spellStart"/>
      <w:r w:rsidRPr="00E34BDD">
        <w:rPr>
          <w:b/>
          <w:bCs/>
        </w:rPr>
        <w:t>LocalDateTime</w:t>
      </w:r>
      <w:proofErr w:type="spellEnd"/>
      <w:r w:rsidRPr="00E34BDD">
        <w:t xml:space="preserve"> / </w:t>
      </w:r>
      <w:proofErr w:type="spellStart"/>
      <w:r w:rsidRPr="00E34BDD">
        <w:rPr>
          <w:b/>
          <w:bCs/>
        </w:rPr>
        <w:t>YearMonth</w:t>
      </w:r>
      <w:proofErr w:type="spellEnd"/>
      <w:r w:rsidRPr="00E34BDD">
        <w:t xml:space="preserve"> encapsulent, sous forme d’objets immuables, les différents champs (jour, mois, année, heure, minute, seconde…) relatifs à une date ou une heure.</w:t>
      </w:r>
    </w:p>
    <w:p w14:paraId="0DC03214" w14:textId="77777777" w:rsidR="00E34BDD" w:rsidRPr="00E34BDD" w:rsidRDefault="00E34BDD" w:rsidP="00E34BDD">
      <w:r w:rsidRPr="00E34BDD">
        <w:t xml:space="preserve">  Elles font toutes partie du package </w:t>
      </w:r>
      <w:proofErr w:type="spellStart"/>
      <w:r w:rsidRPr="00E34BDD">
        <w:t>java.time</w:t>
      </w:r>
      <w:proofErr w:type="spellEnd"/>
      <w:r w:rsidRPr="00E34BDD">
        <w:t>.</w:t>
      </w:r>
    </w:p>
    <w:p w14:paraId="488ABB00" w14:textId="13774FB0" w:rsidR="00E34BDD" w:rsidRDefault="00E34BDD" w:rsidP="00E34BDD">
      <w:r w:rsidRPr="00E34BDD">
        <w:t>  Elles proposent de nombreuses méthodes statiques pour créer, modifier ou comparer des instances.</w:t>
      </w:r>
    </w:p>
    <w:p w14:paraId="5BADE248" w14:textId="77777777" w:rsidR="00E34BDD" w:rsidRDefault="00E34BDD" w:rsidP="00E34BDD"/>
    <w:p w14:paraId="60BE56D3" w14:textId="77777777" w:rsidR="00E34BDD" w:rsidRPr="00E34BDD" w:rsidRDefault="00E34BDD" w:rsidP="00E34BDD">
      <w:pPr>
        <w:rPr>
          <w:b/>
          <w:bCs/>
        </w:rPr>
      </w:pPr>
      <w:r w:rsidRPr="00E34BDD">
        <w:rPr>
          <w:b/>
          <w:bCs/>
        </w:rPr>
        <w:t>Différences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5511"/>
      </w:tblGrid>
      <w:tr w:rsidR="00E34BDD" w:rsidRPr="00E34BDD" w14:paraId="1E4BFB34" w14:textId="77777777" w:rsidTr="00E34B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5BDC3" w14:textId="77777777" w:rsidR="00E34BDD" w:rsidRPr="00E34BDD" w:rsidRDefault="00E34BDD" w:rsidP="00E34BDD">
            <w:pPr>
              <w:rPr>
                <w:b/>
                <w:bCs/>
              </w:rPr>
            </w:pPr>
            <w:r w:rsidRPr="00E34BDD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3A1DA4E7" w14:textId="77777777" w:rsidR="00E34BDD" w:rsidRPr="00E34BDD" w:rsidRDefault="00E34BDD" w:rsidP="00E34BDD">
            <w:pPr>
              <w:rPr>
                <w:b/>
                <w:bCs/>
              </w:rPr>
            </w:pPr>
            <w:r w:rsidRPr="00E34BDD">
              <w:rPr>
                <w:b/>
                <w:bCs/>
              </w:rPr>
              <w:t>Contenu</w:t>
            </w:r>
          </w:p>
        </w:tc>
      </w:tr>
      <w:tr w:rsidR="00E34BDD" w:rsidRPr="00E34BDD" w14:paraId="2EF312DA" w14:textId="77777777" w:rsidTr="00E3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AB31" w14:textId="77777777" w:rsidR="00E34BDD" w:rsidRPr="00E34BDD" w:rsidRDefault="00E34BDD" w:rsidP="00E34BDD">
            <w:proofErr w:type="spellStart"/>
            <w:r w:rsidRPr="00E34BDD">
              <w:rPr>
                <w:b/>
                <w:bCs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46493" w14:textId="77777777" w:rsidR="00E34BDD" w:rsidRPr="00E34BDD" w:rsidRDefault="00E34BDD" w:rsidP="00E34BDD">
            <w:r w:rsidRPr="00E34BDD">
              <w:t>année, mois, jour (sans heure)</w:t>
            </w:r>
          </w:p>
        </w:tc>
      </w:tr>
      <w:tr w:rsidR="00E34BDD" w:rsidRPr="00E34BDD" w14:paraId="22CBE8BE" w14:textId="77777777" w:rsidTr="00E3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F88E" w14:textId="77777777" w:rsidR="00E34BDD" w:rsidRPr="00E34BDD" w:rsidRDefault="00E34BDD" w:rsidP="00E34BDD">
            <w:proofErr w:type="spellStart"/>
            <w:r w:rsidRPr="00E34BDD">
              <w:rPr>
                <w:b/>
                <w:bCs/>
              </w:rPr>
              <w:t>LocalTime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A44BC" w14:textId="77777777" w:rsidR="00E34BDD" w:rsidRPr="00E34BDD" w:rsidRDefault="00E34BDD" w:rsidP="00E34BDD">
            <w:r w:rsidRPr="00E34BDD">
              <w:t>heure, minute, seconde (sans date)</w:t>
            </w:r>
          </w:p>
        </w:tc>
      </w:tr>
      <w:tr w:rsidR="00E34BDD" w:rsidRPr="00E34BDD" w14:paraId="2E1D7E4C" w14:textId="77777777" w:rsidTr="00E3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9206" w14:textId="77777777" w:rsidR="00E34BDD" w:rsidRPr="00E34BDD" w:rsidRDefault="00E34BDD" w:rsidP="00E34BDD">
            <w:proofErr w:type="spellStart"/>
            <w:r w:rsidRPr="00E34BDD">
              <w:rPr>
                <w:b/>
                <w:bCs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AB139" w14:textId="77777777" w:rsidR="00E34BDD" w:rsidRPr="00E34BDD" w:rsidRDefault="00E34BDD" w:rsidP="00E34BDD">
            <w:r w:rsidRPr="00E34BDD">
              <w:t>date + heure (année, mois, jour, heure, minute, seconde)</w:t>
            </w:r>
          </w:p>
        </w:tc>
      </w:tr>
      <w:tr w:rsidR="00E34BDD" w:rsidRPr="00E34BDD" w14:paraId="05F4C8A5" w14:textId="77777777" w:rsidTr="00E3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F1FE" w14:textId="77777777" w:rsidR="00E34BDD" w:rsidRPr="00E34BDD" w:rsidRDefault="00E34BDD" w:rsidP="00E34BDD">
            <w:proofErr w:type="spellStart"/>
            <w:r w:rsidRPr="00E34BDD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A6296" w14:textId="77777777" w:rsidR="00E34BDD" w:rsidRPr="00E34BDD" w:rsidRDefault="00E34BDD" w:rsidP="00E34BDD">
            <w:r w:rsidRPr="00E34BDD">
              <w:t>année + mois (sans jour ni heure)</w:t>
            </w:r>
          </w:p>
        </w:tc>
      </w:tr>
    </w:tbl>
    <w:p w14:paraId="3FCD7A4A" w14:textId="77777777" w:rsidR="00CE5937" w:rsidRPr="008B3332" w:rsidRDefault="00CE5937" w:rsidP="008B3332">
      <w:pPr>
        <w:spacing w:after="0"/>
      </w:pPr>
    </w:p>
    <w:p w14:paraId="1D2FC552" w14:textId="77777777" w:rsidR="008B3332" w:rsidRPr="008B3332" w:rsidRDefault="008B3332" w:rsidP="008B3332">
      <w:pPr>
        <w:spacing w:after="0"/>
      </w:pPr>
    </w:p>
    <w:p w14:paraId="4CB19A8D" w14:textId="08EE2347" w:rsidR="008B3332" w:rsidRPr="008B3332" w:rsidRDefault="008B3332" w:rsidP="008B3332">
      <w:pPr>
        <w:pStyle w:val="Heading2"/>
      </w:pPr>
      <w:r w:rsidRPr="008B3332">
        <w:t xml:space="preserve">Classe </w:t>
      </w:r>
      <w:proofErr w:type="spellStart"/>
      <w:r w:rsidR="00CE5937">
        <w:t>LocalDateTime</w:t>
      </w:r>
      <w:proofErr w:type="spellEnd"/>
    </w:p>
    <w:p w14:paraId="5483032A" w14:textId="77777777" w:rsidR="008B3332" w:rsidRPr="008B3332" w:rsidRDefault="008B3332" w:rsidP="008B3332">
      <w:pPr>
        <w:spacing w:after="0"/>
      </w:pPr>
    </w:p>
    <w:p w14:paraId="411D4A55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DCEBA" wp14:editId="6B008990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133350</wp:posOffset>
                </wp:positionV>
                <wp:extent cx="6172200" cy="971550"/>
                <wp:effectExtent l="9525" t="8890" r="9525" b="10160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71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BB779" id="Rectangle à coins arrondis 7" o:spid="_x0000_s1026" style="position:absolute;margin-left:-18.75pt;margin-top:10.5pt;width:486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" filled="f"/>
            </w:pict>
          </mc:Fallback>
        </mc:AlternateContent>
      </w:r>
    </w:p>
    <w:p w14:paraId="1BB9842F" w14:textId="280E75D8" w:rsidR="008B3332" w:rsidRDefault="008B3332" w:rsidP="008B3332">
      <w:pPr>
        <w:numPr>
          <w:ilvl w:val="0"/>
          <w:numId w:val="3"/>
        </w:numPr>
        <w:spacing w:after="0"/>
      </w:pPr>
      <w:r w:rsidRPr="008B3332">
        <w:t>Créer un objet contenant la date</w:t>
      </w:r>
      <w:r w:rsidR="00CE5937">
        <w:t xml:space="preserve"> et l’heure</w:t>
      </w:r>
      <w:r w:rsidRPr="008B3332">
        <w:t xml:space="preserve"> actuelle du système:</w:t>
      </w:r>
    </w:p>
    <w:p w14:paraId="16A01647" w14:textId="77777777" w:rsidR="00CE5937" w:rsidRPr="008B3332" w:rsidRDefault="00CE5937" w:rsidP="00CE5937">
      <w:pPr>
        <w:spacing w:after="0"/>
        <w:ind w:left="360"/>
      </w:pPr>
    </w:p>
    <w:sdt>
      <w:sdtPr>
        <w:id w:val="-304468932"/>
        <w:placeholder>
          <w:docPart w:val="DefaultPlaceholder_-1854013440"/>
        </w:placeholder>
      </w:sdtPr>
      <w:sdtContent>
        <w:p w14:paraId="3710C8BB" w14:textId="24A9C3C4" w:rsidR="008B3332" w:rsidRPr="008B3332" w:rsidRDefault="00E34BDD" w:rsidP="008B3332">
          <w:pPr>
            <w:spacing w:after="0"/>
          </w:pPr>
          <w:proofErr w:type="spellStart"/>
          <w:r w:rsidRPr="00E34BDD">
            <w:t>LocalDateTime</w:t>
          </w:r>
          <w:proofErr w:type="spellEnd"/>
          <w:r w:rsidRPr="00E34BDD">
            <w:t xml:space="preserve"> </w:t>
          </w:r>
          <w:proofErr w:type="spellStart"/>
          <w:r w:rsidRPr="00E34BDD">
            <w:t>present</w:t>
          </w:r>
          <w:proofErr w:type="spellEnd"/>
          <w:r w:rsidRPr="00E34BDD">
            <w:t xml:space="preserve"> = </w:t>
          </w:r>
          <w:proofErr w:type="spellStart"/>
          <w:r w:rsidRPr="00E34BDD">
            <w:t>LocalDateTime.now</w:t>
          </w:r>
          <w:proofErr w:type="spellEnd"/>
          <w:r w:rsidRPr="00E34BDD">
            <w:t>();</w:t>
          </w:r>
        </w:p>
      </w:sdtContent>
    </w:sdt>
    <w:p w14:paraId="5F604637" w14:textId="77777777" w:rsidR="008B3332" w:rsidRPr="008B3332" w:rsidRDefault="008B3332" w:rsidP="008B3332">
      <w:pPr>
        <w:spacing w:after="0"/>
      </w:pPr>
    </w:p>
    <w:p w14:paraId="0B729C60" w14:textId="77777777" w:rsidR="008B3332" w:rsidRPr="008B3332" w:rsidRDefault="008B3332" w:rsidP="008B3332">
      <w:pPr>
        <w:spacing w:after="0"/>
      </w:pPr>
    </w:p>
    <w:p w14:paraId="46E5D409" w14:textId="77777777" w:rsidR="008B3332" w:rsidRDefault="008B3332" w:rsidP="008B3332">
      <w:pPr>
        <w:spacing w:after="0"/>
      </w:pPr>
    </w:p>
    <w:p w14:paraId="0CC635BD" w14:textId="77777777" w:rsidR="008B3332" w:rsidRDefault="008B3332" w:rsidP="008B3332">
      <w:pPr>
        <w:spacing w:after="0"/>
      </w:pPr>
    </w:p>
    <w:p w14:paraId="2B08474A" w14:textId="4760BCB1" w:rsidR="008B3332" w:rsidRPr="008B3332" w:rsidRDefault="00CE5937" w:rsidP="00CE5937">
      <w:pPr>
        <w:pStyle w:val="Heading2"/>
      </w:pPr>
      <w:r>
        <w:t xml:space="preserve">Classe </w:t>
      </w:r>
      <w:proofErr w:type="spellStart"/>
      <w:r>
        <w:t>LocalDate</w:t>
      </w:r>
      <w:proofErr w:type="spellEnd"/>
    </w:p>
    <w:p w14:paraId="77A39B20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A594B" wp14:editId="38304F04">
                <wp:simplePos x="0" y="0"/>
                <wp:positionH relativeFrom="column">
                  <wp:posOffset>-161925</wp:posOffset>
                </wp:positionH>
                <wp:positionV relativeFrom="paragraph">
                  <wp:posOffset>69215</wp:posOffset>
                </wp:positionV>
                <wp:extent cx="6096000" cy="1304925"/>
                <wp:effectExtent l="9525" t="9525" r="9525" b="9525"/>
                <wp:wrapNone/>
                <wp:docPr id="6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165D3B" id="Rectangle à coins arrondis 6" o:spid="_x0000_s1026" style="position:absolute;margin-left:-12.75pt;margin-top:5.45pt;width:480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" filled="f"/>
            </w:pict>
          </mc:Fallback>
        </mc:AlternateContent>
      </w:r>
    </w:p>
    <w:p w14:paraId="5A831222" w14:textId="77777777" w:rsidR="008B3332" w:rsidRPr="008B3332" w:rsidRDefault="008B3332" w:rsidP="008B3332">
      <w:pPr>
        <w:numPr>
          <w:ilvl w:val="0"/>
          <w:numId w:val="3"/>
        </w:numPr>
        <w:spacing w:after="0"/>
      </w:pPr>
      <w:r w:rsidRPr="008B3332">
        <w:t>Créer un objet contenant une date quelconque :</w:t>
      </w:r>
    </w:p>
    <w:p w14:paraId="715B97C3" w14:textId="77777777" w:rsidR="008B3332" w:rsidRPr="008B3332" w:rsidRDefault="008B3332" w:rsidP="008B3332">
      <w:pPr>
        <w:spacing w:after="0"/>
      </w:pPr>
    </w:p>
    <w:p w14:paraId="61DA05E1" w14:textId="53468620" w:rsidR="008B3332" w:rsidRPr="008B3332" w:rsidRDefault="00CE5937" w:rsidP="008B3332">
      <w:pPr>
        <w:spacing w:after="0"/>
        <w:jc w:val="center"/>
        <w:rPr>
          <w:rStyle w:val="Emphasis"/>
        </w:rPr>
      </w:pPr>
      <w:proofErr w:type="spellStart"/>
      <w:r>
        <w:rPr>
          <w:rStyle w:val="Emphasis"/>
        </w:rPr>
        <w:t>LocalDate</w:t>
      </w:r>
      <w:proofErr w:type="spellEnd"/>
      <w:r w:rsidR="008B3332" w:rsidRPr="008B3332">
        <w:rPr>
          <w:rStyle w:val="Emphasis"/>
        </w:rPr>
        <w:t xml:space="preserve"> </w:t>
      </w:r>
      <w:proofErr w:type="spellStart"/>
      <w:r>
        <w:rPr>
          <w:rStyle w:val="Emphasis"/>
        </w:rPr>
        <w:t>noel</w:t>
      </w:r>
      <w:proofErr w:type="spellEnd"/>
      <w:r w:rsidR="008B3332" w:rsidRPr="008B3332">
        <w:rPr>
          <w:rStyle w:val="Emphasis"/>
        </w:rPr>
        <w:t xml:space="preserve"> = </w:t>
      </w:r>
      <w:proofErr w:type="spellStart"/>
      <w:r>
        <w:rPr>
          <w:rStyle w:val="Emphasis"/>
        </w:rPr>
        <w:t>LocalDate.of</w:t>
      </w:r>
      <w:proofErr w:type="spellEnd"/>
      <w:r w:rsidR="008B3332" w:rsidRPr="008B3332">
        <w:rPr>
          <w:rStyle w:val="Emphasis"/>
        </w:rPr>
        <w:t xml:space="preserve"> (</w:t>
      </w:r>
      <w:r>
        <w:rPr>
          <w:rStyle w:val="Emphasis"/>
        </w:rPr>
        <w:t>2024</w:t>
      </w:r>
      <w:r w:rsidR="008B3332" w:rsidRPr="008B3332">
        <w:rPr>
          <w:rStyle w:val="Emphasis"/>
        </w:rPr>
        <w:t>,</w:t>
      </w:r>
      <w:r>
        <w:rPr>
          <w:rStyle w:val="Emphasis"/>
        </w:rPr>
        <w:t>1</w:t>
      </w:r>
      <w:r w:rsidR="002E53B2">
        <w:rPr>
          <w:rStyle w:val="Emphasis"/>
        </w:rPr>
        <w:t>2</w:t>
      </w:r>
      <w:r w:rsidR="008B3332" w:rsidRPr="008B3332">
        <w:rPr>
          <w:rStyle w:val="Emphasis"/>
        </w:rPr>
        <w:t>,</w:t>
      </w:r>
      <w:r>
        <w:rPr>
          <w:rStyle w:val="Emphasis"/>
        </w:rPr>
        <w:t>25</w:t>
      </w:r>
      <w:r w:rsidR="008B3332" w:rsidRPr="008B3332">
        <w:rPr>
          <w:rStyle w:val="Emphasis"/>
        </w:rPr>
        <w:t>);</w:t>
      </w:r>
    </w:p>
    <w:p w14:paraId="04207444" w14:textId="77777777" w:rsidR="008B3332" w:rsidRPr="008B3332" w:rsidRDefault="008B3332" w:rsidP="008B3332">
      <w:pPr>
        <w:spacing w:after="0"/>
      </w:pPr>
    </w:p>
    <w:p w14:paraId="6C18FAEA" w14:textId="539468BE" w:rsidR="008B3332" w:rsidRPr="008B3332" w:rsidRDefault="008B3332" w:rsidP="008B3332">
      <w:pPr>
        <w:numPr>
          <w:ilvl w:val="0"/>
          <w:numId w:val="5"/>
        </w:numPr>
        <w:spacing w:after="0"/>
      </w:pPr>
      <w:r w:rsidRPr="008B3332">
        <w:t xml:space="preserve">représente le </w:t>
      </w:r>
      <w:r w:rsidR="002E53B2">
        <w:t>25 décembre 2024</w:t>
      </w:r>
      <w:r w:rsidRPr="008B3332">
        <w:t xml:space="preserve"> </w:t>
      </w:r>
    </w:p>
    <w:p w14:paraId="155ED547" w14:textId="77777777" w:rsidR="008B3332" w:rsidRPr="008B3332" w:rsidRDefault="008B3332" w:rsidP="008B3332">
      <w:pPr>
        <w:spacing w:after="0"/>
      </w:pPr>
    </w:p>
    <w:p w14:paraId="7228B86A" w14:textId="77777777" w:rsidR="008B3332" w:rsidRPr="008B3332" w:rsidRDefault="008B3332" w:rsidP="008B3332">
      <w:pPr>
        <w:spacing w:after="0"/>
      </w:pPr>
    </w:p>
    <w:p w14:paraId="1F37C07B" w14:textId="77777777" w:rsidR="008B3332" w:rsidRPr="008B3332" w:rsidRDefault="008B3332" w:rsidP="008B3332">
      <w:pPr>
        <w:spacing w:after="0"/>
      </w:pPr>
    </w:p>
    <w:p w14:paraId="38DFFFD5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40BD8" wp14:editId="43DF22B9">
                <wp:simplePos x="0" y="0"/>
                <wp:positionH relativeFrom="column">
                  <wp:posOffset>-161925</wp:posOffset>
                </wp:positionH>
                <wp:positionV relativeFrom="paragraph">
                  <wp:posOffset>102236</wp:posOffset>
                </wp:positionV>
                <wp:extent cx="6096000" cy="1085850"/>
                <wp:effectExtent l="0" t="0" r="19050" b="19050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51AC9" id="Rectangle à coins arrondis 5" o:spid="_x0000_s1026" style="position:absolute;margin-left:-12.75pt;margin-top:8.05pt;width:480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" filled="f"/>
            </w:pict>
          </mc:Fallback>
        </mc:AlternateContent>
      </w:r>
    </w:p>
    <w:p w14:paraId="04665D5B" w14:textId="4215589B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aller chercher un attribut / variable de l’objet : </w:t>
      </w:r>
      <w:r w:rsidR="002E53B2">
        <w:t xml:space="preserve">différentes méthodes </w:t>
      </w:r>
      <w:proofErr w:type="spellStart"/>
      <w:r w:rsidR="002E53B2">
        <w:t>get</w:t>
      </w:r>
      <w:proofErr w:type="spellEnd"/>
    </w:p>
    <w:p w14:paraId="661830C4" w14:textId="77777777" w:rsidR="008B3332" w:rsidRPr="008B3332" w:rsidRDefault="008B3332" w:rsidP="008B3332">
      <w:pPr>
        <w:spacing w:after="0"/>
      </w:pPr>
    </w:p>
    <w:p w14:paraId="1587974C" w14:textId="31B8965E" w:rsidR="008B3332" w:rsidRPr="00755EE4" w:rsidRDefault="00755EE4" w:rsidP="008B3332">
      <w:pPr>
        <w:spacing w:after="0"/>
        <w:rPr>
          <w:rStyle w:val="Emphasis"/>
          <w:lang w:val="en-CA"/>
        </w:rPr>
      </w:pPr>
      <w:proofErr w:type="spellStart"/>
      <w:r>
        <w:rPr>
          <w:rStyle w:val="Emphasis"/>
          <w:lang w:val="en-CA"/>
        </w:rPr>
        <w:t>noel.getDayOfMonth</w:t>
      </w:r>
      <w:proofErr w:type="spellEnd"/>
      <w:r>
        <w:rPr>
          <w:rStyle w:val="Emphasis"/>
          <w:lang w:val="en-CA"/>
        </w:rPr>
        <w:t xml:space="preserve">() </w:t>
      </w:r>
      <w:r w:rsidRPr="00755EE4">
        <w:rPr>
          <w:rStyle w:val="Emphasis"/>
          <w:lang w:val="en-CA"/>
        </w:rPr>
        <w:sym w:font="Wingdings" w:char="F0E0"/>
      </w:r>
      <w:r>
        <w:rPr>
          <w:rStyle w:val="Emphasis"/>
          <w:lang w:val="en-CA"/>
        </w:rPr>
        <w:t xml:space="preserve"> = 25 </w:t>
      </w:r>
    </w:p>
    <w:p w14:paraId="30543309" w14:textId="77777777" w:rsidR="00CA49DE" w:rsidRDefault="008A39F2" w:rsidP="008A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8A39F2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if </w:t>
      </w:r>
      <w:r w:rsidRP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( </w:t>
      </w:r>
      <w:proofErr w:type="spellStart"/>
      <w:r w:rsidR="00755EE4">
        <w:rPr>
          <w:rFonts w:ascii="Courier New" w:eastAsia="Times New Roman" w:hAnsi="Courier New" w:cs="Courier New"/>
          <w:color w:val="871094"/>
          <w:sz w:val="20"/>
          <w:szCs w:val="20"/>
          <w:lang w:val="en-CA" w:eastAsia="fr-CA"/>
        </w:rPr>
        <w:t>present</w:t>
      </w:r>
      <w:r w:rsidRP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.getMonth</w:t>
      </w:r>
      <w:proofErr w:type="spellEnd"/>
      <w:r w:rsidRP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()== </w:t>
      </w:r>
      <w:proofErr w:type="spellStart"/>
      <w:r w:rsidRPr="008A39F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Month</w:t>
      </w:r>
      <w:r w:rsidRP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8A39F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CA" w:eastAsia="fr-CA"/>
        </w:rPr>
        <w:t>OCTOBER</w:t>
      </w:r>
      <w:proofErr w:type="spellEnd"/>
      <w:r w:rsidRP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// </w:t>
      </w:r>
      <w:proofErr w:type="spellStart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getMonth</w:t>
      </w:r>
      <w:proofErr w:type="spellEnd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</w:t>
      </w:r>
      <w:proofErr w:type="spellStart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retourne</w:t>
      </w:r>
      <w:proofErr w:type="spellEnd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un </w:t>
      </w:r>
      <w:proofErr w:type="spellStart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enum</w:t>
      </w:r>
      <w:proofErr w:type="spellEnd"/>
      <w:r w:rsidR="00CA49DE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( JANUARY, FEBRUARY … )</w:t>
      </w:r>
    </w:p>
    <w:p w14:paraId="3194AC9B" w14:textId="77777777" w:rsidR="00CA49DE" w:rsidRDefault="00CA49DE" w:rsidP="008A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</w:p>
    <w:p w14:paraId="0A6CD166" w14:textId="23B4B0E0" w:rsidR="00CA49DE" w:rsidRDefault="00CA49DE" w:rsidP="008A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2451C" wp14:editId="476A2B48">
                <wp:simplePos x="0" y="0"/>
                <wp:positionH relativeFrom="margin">
                  <wp:posOffset>-152400</wp:posOffset>
                </wp:positionH>
                <wp:positionV relativeFrom="paragraph">
                  <wp:posOffset>0</wp:posOffset>
                </wp:positionV>
                <wp:extent cx="6248400" cy="647700"/>
                <wp:effectExtent l="0" t="0" r="19050" b="19050"/>
                <wp:wrapNone/>
                <wp:docPr id="8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DD0F54" id="Rectangle à coins arrondis 5" o:spid="_x0000_s1026" style="position:absolute;margin-left:-12pt;margin-top:0;width:49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" filled="f">
                <w10:wrap anchorx="margin"/>
              </v:roundrect>
            </w:pict>
          </mc:Fallback>
        </mc:AlternateConten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ou</w:t>
      </w:r>
      <w:proofErr w:type="spellEnd"/>
    </w:p>
    <w:p w14:paraId="0E15333D" w14:textId="77777777" w:rsidR="00CA49DE" w:rsidRDefault="00CA49DE" w:rsidP="008A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</w:p>
    <w:p w14:paraId="3C9D021B" w14:textId="1CF2AA6E" w:rsidR="008A39F2" w:rsidRPr="008A39F2" w:rsidRDefault="00CA49DE" w:rsidP="008A3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if (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present.getMonth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().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getValue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()</w:t>
      </w:r>
      <w:r w:rsidR="004A749B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== 10 </w:t>
      </w:r>
      <w:r w:rsidR="008A39F2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 </w:t>
      </w:r>
    </w:p>
    <w:p w14:paraId="5CD7DF51" w14:textId="77777777" w:rsidR="008B3332" w:rsidRPr="008A39F2" w:rsidRDefault="008B3332" w:rsidP="008B3332">
      <w:pPr>
        <w:spacing w:after="0"/>
        <w:rPr>
          <w:lang w:val="en-CA"/>
        </w:rPr>
      </w:pPr>
    </w:p>
    <w:p w14:paraId="609F1026" w14:textId="77777777" w:rsidR="008B3332" w:rsidRPr="008A39F2" w:rsidRDefault="008B3332" w:rsidP="008B3332">
      <w:pPr>
        <w:spacing w:after="0"/>
        <w:rPr>
          <w:lang w:val="en-CA"/>
        </w:rPr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8F95B" wp14:editId="0D52FB7E">
                <wp:simplePos x="0" y="0"/>
                <wp:positionH relativeFrom="column">
                  <wp:posOffset>-161925</wp:posOffset>
                </wp:positionH>
                <wp:positionV relativeFrom="paragraph">
                  <wp:posOffset>151765</wp:posOffset>
                </wp:positionV>
                <wp:extent cx="6096000" cy="962025"/>
                <wp:effectExtent l="9525" t="9525" r="9525" b="952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4AEC3F" id="Rectangle à coins arrondis 4" o:spid="_x0000_s1026" style="position:absolute;margin-left:-12.75pt;margin-top:11.95pt;width:480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" filled="f"/>
            </w:pict>
          </mc:Fallback>
        </mc:AlternateContent>
      </w:r>
    </w:p>
    <w:p w14:paraId="513B66F5" w14:textId="7C399AF7" w:rsidR="008B3332" w:rsidRPr="00EC6A43" w:rsidRDefault="008B3332" w:rsidP="008B3332">
      <w:pPr>
        <w:numPr>
          <w:ilvl w:val="0"/>
          <w:numId w:val="4"/>
        </w:numPr>
        <w:spacing w:after="0"/>
        <w:rPr>
          <w:rFonts w:ascii="Courier New" w:hAnsi="Courier New" w:cs="Courier New"/>
          <w:sz w:val="22"/>
          <w:szCs w:val="20"/>
        </w:rPr>
      </w:pPr>
      <w:r w:rsidRPr="00EC6A43">
        <w:t xml:space="preserve">Pour </w:t>
      </w:r>
      <w:r w:rsidR="00EC6A43" w:rsidRPr="00EC6A43">
        <w:t>créer</w:t>
      </w:r>
      <w:r w:rsidRPr="00EC6A43">
        <w:t xml:space="preserve"> un </w:t>
      </w:r>
      <w:r w:rsidR="00EC6A43" w:rsidRPr="00EC6A43">
        <w:t>nouvel objet</w:t>
      </w:r>
      <w:r w:rsidR="007A0E8E">
        <w:t xml:space="preserve"> </w:t>
      </w:r>
      <w:r w:rsidR="00EC6A43" w:rsidRPr="00EC6A43">
        <w:t>en modifiant</w:t>
      </w:r>
      <w:r w:rsidR="00EC6A43">
        <w:t xml:space="preserve"> un ancien</w:t>
      </w:r>
      <w:r w:rsidRPr="00EC6A43">
        <w:t xml:space="preserve"> objet : m</w:t>
      </w:r>
      <w:r w:rsidR="00EC6A43" w:rsidRPr="00EC6A43">
        <w:t>é</w:t>
      </w:r>
      <w:r w:rsidRPr="00EC6A43">
        <w:t>thode</w:t>
      </w:r>
      <w:r w:rsidR="00EC6A43" w:rsidRPr="00EC6A43">
        <w:t>s</w:t>
      </w:r>
      <w:r w:rsidRPr="00EC6A43">
        <w:t xml:space="preserve"> </w:t>
      </w:r>
      <w:proofErr w:type="spellStart"/>
      <w:r w:rsidR="00EC6A43" w:rsidRPr="00EC6A43">
        <w:rPr>
          <w:rFonts w:ascii="Courier New" w:hAnsi="Courier New" w:cs="Courier New"/>
          <w:sz w:val="22"/>
          <w:szCs w:val="20"/>
        </w:rPr>
        <w:t>withDayOfYear</w:t>
      </w:r>
      <w:proofErr w:type="spellEnd"/>
      <w:r w:rsidR="00EC6A43" w:rsidRPr="00EC6A43">
        <w:rPr>
          <w:rFonts w:ascii="Courier New" w:hAnsi="Courier New" w:cs="Courier New"/>
          <w:sz w:val="22"/>
          <w:szCs w:val="20"/>
        </w:rPr>
        <w:t xml:space="preserve">, </w:t>
      </w:r>
      <w:r w:rsidRPr="00EC6A43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EC6A43" w:rsidRPr="00EC6A43">
        <w:rPr>
          <w:rFonts w:ascii="Courier New" w:hAnsi="Courier New" w:cs="Courier New"/>
          <w:sz w:val="22"/>
          <w:szCs w:val="20"/>
        </w:rPr>
        <w:t>withMonth</w:t>
      </w:r>
      <w:proofErr w:type="spellEnd"/>
      <w:r w:rsidR="00EC6A43" w:rsidRPr="00EC6A43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="00EC6A43" w:rsidRPr="00EC6A43">
        <w:rPr>
          <w:rFonts w:ascii="Courier New" w:hAnsi="Courier New" w:cs="Courier New"/>
          <w:sz w:val="22"/>
          <w:szCs w:val="20"/>
        </w:rPr>
        <w:t>withYear</w:t>
      </w:r>
      <w:proofErr w:type="spellEnd"/>
      <w:r w:rsidR="00EC6A43" w:rsidRPr="00EC6A43">
        <w:rPr>
          <w:rFonts w:ascii="Courier New" w:hAnsi="Courier New" w:cs="Courier New"/>
          <w:sz w:val="22"/>
          <w:szCs w:val="20"/>
        </w:rPr>
        <w:t xml:space="preserve">, </w:t>
      </w:r>
      <w:proofErr w:type="spellStart"/>
      <w:r w:rsidR="00EC6A43" w:rsidRPr="00EC6A43">
        <w:rPr>
          <w:rFonts w:ascii="Courier New" w:hAnsi="Courier New" w:cs="Courier New"/>
          <w:sz w:val="22"/>
          <w:szCs w:val="20"/>
        </w:rPr>
        <w:t>withHour</w:t>
      </w:r>
      <w:proofErr w:type="spellEnd"/>
    </w:p>
    <w:p w14:paraId="6EE9A715" w14:textId="77777777" w:rsidR="008B3332" w:rsidRPr="00EC6A43" w:rsidRDefault="008B3332" w:rsidP="008B3332">
      <w:pPr>
        <w:spacing w:after="0"/>
      </w:pPr>
    </w:p>
    <w:p w14:paraId="4114EE2D" w14:textId="77777777" w:rsidR="00EC6A43" w:rsidRPr="00EC6A43" w:rsidRDefault="00EC6A43" w:rsidP="00EC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proofErr w:type="spellStart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LocalDateTime</w:t>
      </w:r>
      <w:proofErr w:type="spellEnd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proofErr w:type="spellStart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futur</w:t>
      </w:r>
      <w:proofErr w:type="spellEnd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 xml:space="preserve">= </w:t>
      </w:r>
      <w:proofErr w:type="spellStart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present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.withYear</w:t>
      </w:r>
      <w:proofErr w:type="spellEnd"/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r w:rsidRPr="00EC6A43">
        <w:rPr>
          <w:rFonts w:ascii="Courier New" w:eastAsia="Times New Roman" w:hAnsi="Courier New" w:cs="Courier New"/>
          <w:color w:val="1750EB"/>
          <w:sz w:val="20"/>
          <w:szCs w:val="20"/>
          <w:lang w:val="en-CA" w:eastAsia="fr-CA"/>
        </w:rPr>
        <w:t>2027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);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</w:r>
      <w:proofErr w:type="spellStart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System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EC6A4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CA" w:eastAsia="fr-CA"/>
        </w:rPr>
        <w:t>out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.println</w:t>
      </w:r>
      <w:proofErr w:type="spellEnd"/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proofErr w:type="spellStart"/>
      <w:r w:rsidRPr="00EC6A43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futur</w:t>
      </w:r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.getYear</w:t>
      </w:r>
      <w:proofErr w:type="spellEnd"/>
      <w:r w:rsidRPr="00EC6A43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());</w:t>
      </w:r>
    </w:p>
    <w:p w14:paraId="7BA88C1F" w14:textId="77777777" w:rsidR="008B3332" w:rsidRPr="00EC6A43" w:rsidRDefault="008B3332" w:rsidP="008B3332">
      <w:pPr>
        <w:spacing w:after="0"/>
        <w:rPr>
          <w:lang w:val="en-CA"/>
        </w:rPr>
      </w:pPr>
    </w:p>
    <w:p w14:paraId="0C146FA3" w14:textId="77777777" w:rsidR="008B3332" w:rsidRPr="00EC6A43" w:rsidRDefault="008B3332" w:rsidP="008B3332">
      <w:pPr>
        <w:spacing w:after="0"/>
        <w:rPr>
          <w:lang w:val="en-CA"/>
        </w:rPr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6C5AC" wp14:editId="4D5E3871">
                <wp:simplePos x="0" y="0"/>
                <wp:positionH relativeFrom="column">
                  <wp:posOffset>-161925</wp:posOffset>
                </wp:positionH>
                <wp:positionV relativeFrom="paragraph">
                  <wp:posOffset>61595</wp:posOffset>
                </wp:positionV>
                <wp:extent cx="6096000" cy="1123950"/>
                <wp:effectExtent l="0" t="0" r="19050" b="19050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123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DD1EF" id="Rectangle à coins arrondis 3" o:spid="_x0000_s1026" style="position:absolute;margin-left:-12.75pt;margin-top:4.85pt;width:480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" filled="f"/>
            </w:pict>
          </mc:Fallback>
        </mc:AlternateContent>
      </w:r>
    </w:p>
    <w:p w14:paraId="070B79B0" w14:textId="558C9426" w:rsidR="008B3332" w:rsidRPr="008B3332" w:rsidRDefault="00EC6A43" w:rsidP="008B3332">
      <w:pPr>
        <w:numPr>
          <w:ilvl w:val="0"/>
          <w:numId w:val="4"/>
        </w:numPr>
        <w:spacing w:after="0"/>
      </w:pPr>
      <w:r>
        <w:t xml:space="preserve">PLUS UTILE : </w:t>
      </w:r>
      <w:r w:rsidR="008B3332" w:rsidRPr="008B3332">
        <w:t xml:space="preserve">Pour augmenter ou diminuer la valeur d’un attribut, méthode </w:t>
      </w:r>
      <w:r>
        <w:t>plus ou minus</w:t>
      </w:r>
      <w:r w:rsidR="00915E18">
        <w:t>, retourne un nouvel objet</w:t>
      </w:r>
    </w:p>
    <w:p w14:paraId="5E4814A0" w14:textId="77777777" w:rsidR="008B3332" w:rsidRPr="008B3332" w:rsidRDefault="008B3332" w:rsidP="008B3332">
      <w:pPr>
        <w:spacing w:after="0"/>
      </w:pPr>
    </w:p>
    <w:p w14:paraId="0E4C271A" w14:textId="1AF74E8B" w:rsidR="008B3332" w:rsidRPr="008B3332" w:rsidRDefault="00915E18" w:rsidP="008B3332">
      <w:pPr>
        <w:spacing w:after="0"/>
      </w:pPr>
      <w:proofErr w:type="spellStart"/>
      <w:r>
        <w:rPr>
          <w:rStyle w:val="Emphasis"/>
        </w:rPr>
        <w:t>LocalDateTime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futurProche</w:t>
      </w:r>
      <w:proofErr w:type="spellEnd"/>
      <w:r>
        <w:rPr>
          <w:rStyle w:val="Emphasis"/>
        </w:rPr>
        <w:t xml:space="preserve"> = </w:t>
      </w:r>
      <w:proofErr w:type="spellStart"/>
      <w:r>
        <w:rPr>
          <w:rStyle w:val="Emphasis"/>
        </w:rPr>
        <w:t>present.plusDays</w:t>
      </w:r>
      <w:proofErr w:type="spellEnd"/>
      <w:r>
        <w:rPr>
          <w:rStyle w:val="Emphasis"/>
        </w:rPr>
        <w:t>(2)</w:t>
      </w:r>
      <w:r w:rsidR="008B3332" w:rsidRPr="008B3332">
        <w:t> </w:t>
      </w:r>
      <w:r w:rsidR="008B3332" w:rsidRPr="008B3332">
        <w:sym w:font="Wingdings" w:char="F0E0"/>
      </w:r>
      <w:r w:rsidR="008B3332" w:rsidRPr="008B3332">
        <w:t xml:space="preserve"> on est rendus 2 jours plus tard </w:t>
      </w:r>
    </w:p>
    <w:p w14:paraId="1A84D648" w14:textId="77777777" w:rsidR="008B3332" w:rsidRPr="008B3332" w:rsidRDefault="008B3332" w:rsidP="008B3332">
      <w:pPr>
        <w:spacing w:after="0"/>
      </w:pPr>
    </w:p>
    <w:p w14:paraId="751D46B8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1BF0C" wp14:editId="708B04B3">
                <wp:simplePos x="0" y="0"/>
                <wp:positionH relativeFrom="column">
                  <wp:posOffset>-161925</wp:posOffset>
                </wp:positionH>
                <wp:positionV relativeFrom="paragraph">
                  <wp:posOffset>27305</wp:posOffset>
                </wp:positionV>
                <wp:extent cx="6096000" cy="1008380"/>
                <wp:effectExtent l="9525" t="11430" r="9525" b="8890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008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B1FB15" id="Rectangle à coins arrondis 2" o:spid="_x0000_s1026" style="position:absolute;margin-left:-12.75pt;margin-top:2.15pt;width:480pt;height:7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" filled="f"/>
            </w:pict>
          </mc:Fallback>
        </mc:AlternateContent>
      </w:r>
    </w:p>
    <w:p w14:paraId="7F2EF461" w14:textId="1C1ECF43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Pour savoir si un objet </w:t>
      </w:r>
      <w:proofErr w:type="spellStart"/>
      <w:r w:rsidR="00915E18">
        <w:rPr>
          <w:rStyle w:val="Emphasis"/>
        </w:rPr>
        <w:t>LocalDateTime</w:t>
      </w:r>
      <w:proofErr w:type="spellEnd"/>
      <w:r w:rsidRPr="008B3332">
        <w:t xml:space="preserve"> est chronologiquement avant un autre : méthode </w:t>
      </w:r>
      <w:proofErr w:type="spellStart"/>
      <w:r w:rsidR="00915E18">
        <w:t>is</w:t>
      </w:r>
      <w:r w:rsidR="00915E18">
        <w:rPr>
          <w:rStyle w:val="Emphasis"/>
        </w:rPr>
        <w:t>B</w:t>
      </w:r>
      <w:r w:rsidRPr="003344A3">
        <w:rPr>
          <w:rStyle w:val="Emphasis"/>
        </w:rPr>
        <w:t>efore</w:t>
      </w:r>
      <w:proofErr w:type="spellEnd"/>
    </w:p>
    <w:p w14:paraId="47623109" w14:textId="77777777" w:rsidR="008B3332" w:rsidRPr="008B3332" w:rsidRDefault="008B3332" w:rsidP="008B3332">
      <w:pPr>
        <w:spacing w:after="0"/>
      </w:pPr>
    </w:p>
    <w:p w14:paraId="1D001398" w14:textId="3C4D4DF8" w:rsidR="008B3332" w:rsidRPr="000228A3" w:rsidRDefault="008B3332" w:rsidP="003344A3">
      <w:pPr>
        <w:spacing w:after="0"/>
        <w:jc w:val="center"/>
        <w:rPr>
          <w:lang w:val="en-CA"/>
        </w:rPr>
      </w:pPr>
      <w:proofErr w:type="spellStart"/>
      <w:r w:rsidRPr="000228A3">
        <w:rPr>
          <w:rStyle w:val="Emphasis"/>
          <w:lang w:val="en-CA"/>
        </w:rPr>
        <w:t>present.</w:t>
      </w:r>
      <w:r w:rsidR="00915E18" w:rsidRPr="000228A3">
        <w:rPr>
          <w:rStyle w:val="Emphasis"/>
          <w:lang w:val="en-CA"/>
        </w:rPr>
        <w:t>isB</w:t>
      </w:r>
      <w:r w:rsidRPr="000228A3">
        <w:rPr>
          <w:rStyle w:val="Emphasis"/>
          <w:lang w:val="en-CA"/>
        </w:rPr>
        <w:t>efore</w:t>
      </w:r>
      <w:proofErr w:type="spellEnd"/>
      <w:r w:rsidRPr="000228A3">
        <w:rPr>
          <w:rStyle w:val="Emphasis"/>
          <w:lang w:val="en-CA"/>
        </w:rPr>
        <w:t>(</w:t>
      </w:r>
      <w:proofErr w:type="spellStart"/>
      <w:r w:rsidR="00915E18" w:rsidRPr="000228A3">
        <w:rPr>
          <w:rStyle w:val="Emphasis"/>
          <w:lang w:val="en-CA"/>
        </w:rPr>
        <w:t>futur</w:t>
      </w:r>
      <w:proofErr w:type="spellEnd"/>
      <w:r w:rsidRPr="000228A3">
        <w:rPr>
          <w:rStyle w:val="Emphasis"/>
          <w:lang w:val="en-CA"/>
        </w:rPr>
        <w:t>)</w:t>
      </w:r>
      <w:r w:rsidRPr="000228A3">
        <w:rPr>
          <w:lang w:val="en-CA"/>
        </w:rPr>
        <w:t xml:space="preserve"> </w:t>
      </w:r>
      <w:r w:rsidRPr="008B3332">
        <w:sym w:font="Wingdings" w:char="F0E0"/>
      </w:r>
      <w:r w:rsidRPr="000228A3">
        <w:rPr>
          <w:lang w:val="en-CA"/>
        </w:rPr>
        <w:t xml:space="preserve"> </w:t>
      </w:r>
      <w:proofErr w:type="spellStart"/>
      <w:r w:rsidRPr="000228A3">
        <w:rPr>
          <w:lang w:val="en-CA"/>
        </w:rPr>
        <w:t>retourne</w:t>
      </w:r>
      <w:proofErr w:type="spellEnd"/>
      <w:r w:rsidRPr="000228A3">
        <w:rPr>
          <w:lang w:val="en-CA"/>
        </w:rPr>
        <w:t xml:space="preserve"> </w:t>
      </w:r>
      <w:r w:rsidR="00915E18" w:rsidRPr="000228A3">
        <w:rPr>
          <w:lang w:val="en-CA"/>
        </w:rPr>
        <w:t>true</w:t>
      </w:r>
    </w:p>
    <w:p w14:paraId="26FC6239" w14:textId="77777777" w:rsidR="003344A3" w:rsidRPr="000228A3" w:rsidRDefault="003344A3" w:rsidP="008B3332">
      <w:pPr>
        <w:spacing w:after="0"/>
        <w:rPr>
          <w:b/>
          <w:lang w:val="en-CA"/>
        </w:rPr>
      </w:pPr>
    </w:p>
    <w:p w14:paraId="3B50DA6E" w14:textId="77777777" w:rsidR="003344A3" w:rsidRPr="000228A3" w:rsidRDefault="003344A3" w:rsidP="008B3332">
      <w:pPr>
        <w:spacing w:after="0"/>
        <w:rPr>
          <w:b/>
          <w:lang w:val="en-CA"/>
        </w:rPr>
      </w:pPr>
    </w:p>
    <w:p w14:paraId="27D890DE" w14:textId="77777777" w:rsidR="003344A3" w:rsidRPr="000228A3" w:rsidRDefault="003344A3" w:rsidP="008B3332">
      <w:pPr>
        <w:spacing w:after="0"/>
        <w:rPr>
          <w:b/>
          <w:lang w:val="en-CA"/>
        </w:rPr>
      </w:pPr>
    </w:p>
    <w:p w14:paraId="02E517DA" w14:textId="77777777" w:rsidR="003344A3" w:rsidRPr="000228A3" w:rsidRDefault="003344A3" w:rsidP="008B3332">
      <w:pPr>
        <w:spacing w:after="0"/>
        <w:rPr>
          <w:b/>
          <w:lang w:val="en-CA"/>
        </w:rPr>
      </w:pPr>
    </w:p>
    <w:p w14:paraId="29D0AB96" w14:textId="3B1FF139" w:rsidR="008B3332" w:rsidRPr="000228A3" w:rsidRDefault="008B3332" w:rsidP="003344A3">
      <w:pPr>
        <w:pStyle w:val="Heading2"/>
        <w:rPr>
          <w:lang w:val="en-CA"/>
        </w:rPr>
      </w:pPr>
      <w:r w:rsidRPr="000228A3">
        <w:rPr>
          <w:lang w:val="en-CA"/>
        </w:rPr>
        <w:t xml:space="preserve">Classe </w:t>
      </w:r>
      <w:proofErr w:type="spellStart"/>
      <w:r w:rsidR="000228A3" w:rsidRPr="000228A3">
        <w:rPr>
          <w:lang w:val="en-CA"/>
        </w:rPr>
        <w:t>DateTimeFormatter</w:t>
      </w:r>
      <w:proofErr w:type="spellEnd"/>
      <w:r w:rsidR="000228A3" w:rsidRPr="000228A3">
        <w:rPr>
          <w:lang w:val="en-CA"/>
        </w:rPr>
        <w:t xml:space="preserve">, </w:t>
      </w:r>
    </w:p>
    <w:p w14:paraId="45536579" w14:textId="77777777" w:rsidR="008B3332" w:rsidRPr="000228A3" w:rsidRDefault="008B3332" w:rsidP="008B3332">
      <w:pPr>
        <w:spacing w:after="0"/>
        <w:rPr>
          <w:lang w:val="en-CA"/>
        </w:rPr>
      </w:pPr>
    </w:p>
    <w:p w14:paraId="2B68A47B" w14:textId="09006070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utile lorsqu’on veut afficher des dates contenues dans un objet </w:t>
      </w:r>
      <w:proofErr w:type="spellStart"/>
      <w:r w:rsidR="000228A3" w:rsidRPr="007A0E8E">
        <w:rPr>
          <w:rFonts w:ascii="Courier New" w:hAnsi="Courier New" w:cs="Courier New"/>
        </w:rPr>
        <w:t>LocalDate</w:t>
      </w:r>
      <w:proofErr w:type="spellEnd"/>
      <w:r w:rsidR="007A0E8E">
        <w:t xml:space="preserve"> ou </w:t>
      </w:r>
      <w:proofErr w:type="spellStart"/>
      <w:r w:rsidR="007A0E8E" w:rsidRPr="007A0E8E">
        <w:rPr>
          <w:rFonts w:ascii="Courier New" w:hAnsi="Courier New" w:cs="Courier New"/>
        </w:rPr>
        <w:t>LocalDate</w:t>
      </w:r>
      <w:r w:rsidR="000228A3" w:rsidRPr="007A0E8E">
        <w:rPr>
          <w:rFonts w:ascii="Courier New" w:hAnsi="Courier New" w:cs="Courier New"/>
        </w:rPr>
        <w:t>Time</w:t>
      </w:r>
      <w:proofErr w:type="spellEnd"/>
    </w:p>
    <w:p w14:paraId="687ACE22" w14:textId="124260C6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 xml:space="preserve">fonctionne en créant un modèle qui sera passé dans l’appel </w:t>
      </w:r>
      <w:r w:rsidR="002D2AF4">
        <w:t xml:space="preserve">de la méthode </w:t>
      </w:r>
      <w:proofErr w:type="spellStart"/>
      <w:r w:rsidR="002D2AF4" w:rsidRPr="002D2AF4">
        <w:rPr>
          <w:rFonts w:ascii="Courier New" w:hAnsi="Courier New" w:cs="Courier New"/>
        </w:rPr>
        <w:t>ofPattern</w:t>
      </w:r>
      <w:proofErr w:type="spellEnd"/>
      <w:r w:rsidRPr="008B3332">
        <w:t xml:space="preserve"> du </w:t>
      </w:r>
      <w:proofErr w:type="spellStart"/>
      <w:r w:rsidR="000228A3" w:rsidRPr="002D2AF4">
        <w:rPr>
          <w:rFonts w:ascii="Courier New" w:hAnsi="Courier New" w:cs="Courier New"/>
        </w:rPr>
        <w:t>DateTimeFormatter</w:t>
      </w:r>
      <w:proofErr w:type="spellEnd"/>
      <w:r w:rsidRPr="008B3332">
        <w:t xml:space="preserve"> </w:t>
      </w:r>
    </w:p>
    <w:p w14:paraId="4A42EB2F" w14:textId="77777777" w:rsidR="008B3332" w:rsidRPr="008B3332" w:rsidRDefault="008B3332" w:rsidP="008B3332">
      <w:pPr>
        <w:numPr>
          <w:ilvl w:val="0"/>
          <w:numId w:val="4"/>
        </w:numPr>
        <w:spacing w:after="0"/>
      </w:pPr>
      <w:r w:rsidRPr="008B3332">
        <w:t>Les caractères principaux utilisés dans le modèle sont :</w:t>
      </w:r>
    </w:p>
    <w:p w14:paraId="04453515" w14:textId="77777777" w:rsidR="008B3332" w:rsidRPr="008B3332" w:rsidRDefault="008B3332" w:rsidP="008B3332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662"/>
        <w:gridCol w:w="2535"/>
      </w:tblGrid>
      <w:tr w:rsidR="008B3332" w:rsidRPr="008B3332" w14:paraId="3D10338C" w14:textId="77777777" w:rsidTr="000C652E">
        <w:tc>
          <w:tcPr>
            <w:tcW w:w="2926" w:type="dxa"/>
          </w:tcPr>
          <w:p w14:paraId="6E121349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 xml:space="preserve">Caractères </w:t>
            </w:r>
          </w:p>
        </w:tc>
        <w:tc>
          <w:tcPr>
            <w:tcW w:w="2927" w:type="dxa"/>
          </w:tcPr>
          <w:p w14:paraId="467ABB40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Correspondant à…</w:t>
            </w:r>
          </w:p>
        </w:tc>
        <w:tc>
          <w:tcPr>
            <w:tcW w:w="2927" w:type="dxa"/>
          </w:tcPr>
          <w:p w14:paraId="6D6E571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Exemple</w:t>
            </w:r>
          </w:p>
        </w:tc>
      </w:tr>
      <w:tr w:rsidR="008B3332" w:rsidRPr="008B3332" w14:paraId="78671201" w14:textId="77777777" w:rsidTr="000C652E">
        <w:tc>
          <w:tcPr>
            <w:tcW w:w="2926" w:type="dxa"/>
          </w:tcPr>
          <w:p w14:paraId="31965734" w14:textId="77777777" w:rsidR="008B3332" w:rsidRPr="008B3332" w:rsidRDefault="008B3332" w:rsidP="008B3332">
            <w:pPr>
              <w:spacing w:line="259" w:lineRule="auto"/>
              <w:jc w:val="left"/>
            </w:pPr>
            <w:proofErr w:type="spellStart"/>
            <w:r w:rsidRPr="008B3332">
              <w:t>yyyy</w:t>
            </w:r>
            <w:proofErr w:type="spellEnd"/>
          </w:p>
        </w:tc>
        <w:tc>
          <w:tcPr>
            <w:tcW w:w="2927" w:type="dxa"/>
          </w:tcPr>
          <w:p w14:paraId="6F9C3B75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Année</w:t>
            </w:r>
          </w:p>
        </w:tc>
        <w:tc>
          <w:tcPr>
            <w:tcW w:w="2927" w:type="dxa"/>
          </w:tcPr>
          <w:p w14:paraId="57A1E1FA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1989</w:t>
            </w:r>
          </w:p>
        </w:tc>
      </w:tr>
      <w:tr w:rsidR="008B3332" w:rsidRPr="008B3332" w14:paraId="45064039" w14:textId="77777777" w:rsidTr="000C652E">
        <w:tc>
          <w:tcPr>
            <w:tcW w:w="2926" w:type="dxa"/>
          </w:tcPr>
          <w:p w14:paraId="252A9691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MMM ( 3 ou plus )</w:t>
            </w:r>
          </w:p>
        </w:tc>
        <w:tc>
          <w:tcPr>
            <w:tcW w:w="2927" w:type="dxa"/>
          </w:tcPr>
          <w:p w14:paraId="6DDF0939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Mois dans l’année ( en lettres )</w:t>
            </w:r>
          </w:p>
        </w:tc>
        <w:tc>
          <w:tcPr>
            <w:tcW w:w="2927" w:type="dxa"/>
          </w:tcPr>
          <w:p w14:paraId="2071B3AA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Juillet</w:t>
            </w:r>
          </w:p>
        </w:tc>
      </w:tr>
      <w:tr w:rsidR="008B3332" w:rsidRPr="008B3332" w14:paraId="636FB2B8" w14:textId="77777777" w:rsidTr="000C652E">
        <w:tc>
          <w:tcPr>
            <w:tcW w:w="2926" w:type="dxa"/>
          </w:tcPr>
          <w:p w14:paraId="1BDA9EC7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 ( 2 caractères )</w:t>
            </w:r>
          </w:p>
        </w:tc>
        <w:tc>
          <w:tcPr>
            <w:tcW w:w="2927" w:type="dxa"/>
          </w:tcPr>
          <w:p w14:paraId="2D0A0A7E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Mois dans l’année ( en  chiffres )</w:t>
            </w:r>
          </w:p>
        </w:tc>
        <w:tc>
          <w:tcPr>
            <w:tcW w:w="2927" w:type="dxa"/>
          </w:tcPr>
          <w:p w14:paraId="75414136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07</w:t>
            </w:r>
          </w:p>
        </w:tc>
      </w:tr>
      <w:tr w:rsidR="008B3332" w:rsidRPr="008B3332" w14:paraId="3D3C2E04" w14:textId="77777777" w:rsidTr="000C652E">
        <w:tc>
          <w:tcPr>
            <w:tcW w:w="2926" w:type="dxa"/>
          </w:tcPr>
          <w:p w14:paraId="4F2831A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dd</w:t>
            </w:r>
          </w:p>
        </w:tc>
        <w:tc>
          <w:tcPr>
            <w:tcW w:w="2927" w:type="dxa"/>
          </w:tcPr>
          <w:p w14:paraId="5405DAB0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Jour dans le mois</w:t>
            </w:r>
          </w:p>
        </w:tc>
        <w:tc>
          <w:tcPr>
            <w:tcW w:w="2927" w:type="dxa"/>
          </w:tcPr>
          <w:p w14:paraId="7FA377E9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22</w:t>
            </w:r>
          </w:p>
        </w:tc>
      </w:tr>
      <w:tr w:rsidR="008B3332" w:rsidRPr="008B3332" w14:paraId="23C53715" w14:textId="77777777" w:rsidTr="000C652E">
        <w:tc>
          <w:tcPr>
            <w:tcW w:w="2926" w:type="dxa"/>
          </w:tcPr>
          <w:p w14:paraId="48BE1968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HH</w:t>
            </w:r>
          </w:p>
        </w:tc>
        <w:tc>
          <w:tcPr>
            <w:tcW w:w="2927" w:type="dxa"/>
          </w:tcPr>
          <w:p w14:paraId="3FE18F56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Heure dans le jour ( 00 – 23 )</w:t>
            </w:r>
          </w:p>
        </w:tc>
        <w:tc>
          <w:tcPr>
            <w:tcW w:w="2927" w:type="dxa"/>
          </w:tcPr>
          <w:p w14:paraId="4B44A6F1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15</w:t>
            </w:r>
          </w:p>
        </w:tc>
      </w:tr>
      <w:tr w:rsidR="008B3332" w:rsidRPr="008B3332" w14:paraId="7FCC81DC" w14:textId="77777777" w:rsidTr="000C652E">
        <w:tc>
          <w:tcPr>
            <w:tcW w:w="2926" w:type="dxa"/>
          </w:tcPr>
          <w:p w14:paraId="5FDED7B3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mm</w:t>
            </w:r>
          </w:p>
        </w:tc>
        <w:tc>
          <w:tcPr>
            <w:tcW w:w="2927" w:type="dxa"/>
          </w:tcPr>
          <w:p w14:paraId="0305DB47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Minutes</w:t>
            </w:r>
          </w:p>
        </w:tc>
        <w:tc>
          <w:tcPr>
            <w:tcW w:w="2927" w:type="dxa"/>
          </w:tcPr>
          <w:p w14:paraId="12B9DFD4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56</w:t>
            </w:r>
          </w:p>
        </w:tc>
      </w:tr>
      <w:tr w:rsidR="008B3332" w:rsidRPr="008B3332" w14:paraId="3F2D56F6" w14:textId="77777777" w:rsidTr="000C652E">
        <w:tc>
          <w:tcPr>
            <w:tcW w:w="2926" w:type="dxa"/>
          </w:tcPr>
          <w:p w14:paraId="639ECE74" w14:textId="77777777" w:rsidR="008B3332" w:rsidRPr="008B3332" w:rsidRDefault="008B3332" w:rsidP="008B3332">
            <w:pPr>
              <w:spacing w:line="259" w:lineRule="auto"/>
              <w:jc w:val="left"/>
            </w:pPr>
            <w:proofErr w:type="spellStart"/>
            <w:r w:rsidRPr="008B3332">
              <w:t>ss</w:t>
            </w:r>
            <w:proofErr w:type="spellEnd"/>
          </w:p>
        </w:tc>
        <w:tc>
          <w:tcPr>
            <w:tcW w:w="2927" w:type="dxa"/>
          </w:tcPr>
          <w:p w14:paraId="5E6329F5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Secondes</w:t>
            </w:r>
          </w:p>
        </w:tc>
        <w:tc>
          <w:tcPr>
            <w:tcW w:w="2927" w:type="dxa"/>
          </w:tcPr>
          <w:p w14:paraId="1D4D7279" w14:textId="77777777" w:rsidR="008B3332" w:rsidRPr="008B3332" w:rsidRDefault="008B3332" w:rsidP="008B3332">
            <w:pPr>
              <w:spacing w:line="259" w:lineRule="auto"/>
              <w:jc w:val="left"/>
            </w:pPr>
            <w:r w:rsidRPr="008B3332">
              <w:t>43</w:t>
            </w:r>
          </w:p>
        </w:tc>
      </w:tr>
    </w:tbl>
    <w:p w14:paraId="496DEE63" w14:textId="77777777" w:rsidR="008B3332" w:rsidRDefault="008B3332" w:rsidP="008B3332">
      <w:pPr>
        <w:spacing w:after="0"/>
      </w:pPr>
    </w:p>
    <w:p w14:paraId="335E3E3E" w14:textId="77777777" w:rsidR="00C3113F" w:rsidRDefault="00C3113F" w:rsidP="008B3332">
      <w:pPr>
        <w:spacing w:after="0"/>
      </w:pPr>
    </w:p>
    <w:p w14:paraId="659EAAD4" w14:textId="77777777" w:rsidR="00C3113F" w:rsidRPr="008B3332" w:rsidRDefault="00C3113F" w:rsidP="008B3332">
      <w:pPr>
        <w:spacing w:after="0"/>
      </w:pPr>
    </w:p>
    <w:p w14:paraId="195F2FB2" w14:textId="16559766" w:rsidR="008B3332" w:rsidRPr="008B3332" w:rsidRDefault="008B3332" w:rsidP="008B3332">
      <w:pPr>
        <w:numPr>
          <w:ilvl w:val="0"/>
          <w:numId w:val="5"/>
        </w:numPr>
        <w:spacing w:after="0"/>
      </w:pPr>
      <w:r w:rsidRPr="008B3332">
        <w:t xml:space="preserve">il existe d’autres variantes : </w:t>
      </w:r>
      <w:hyperlink r:id="rId7" w:history="1">
        <w:r w:rsidRPr="002D2AF4">
          <w:rPr>
            <w:rStyle w:val="Hyperlink"/>
          </w:rPr>
          <w:t>voir l’API</w:t>
        </w:r>
      </w:hyperlink>
    </w:p>
    <w:p w14:paraId="73B5906F" w14:textId="77777777" w:rsidR="008B3332" w:rsidRPr="008B3332" w:rsidRDefault="008B3332" w:rsidP="008B3332">
      <w:pPr>
        <w:spacing w:after="0"/>
      </w:pPr>
      <w:r w:rsidRPr="008B3332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042F6" wp14:editId="791719E5">
                <wp:simplePos x="0" y="0"/>
                <wp:positionH relativeFrom="column">
                  <wp:posOffset>-561974</wp:posOffset>
                </wp:positionH>
                <wp:positionV relativeFrom="paragraph">
                  <wp:posOffset>126365</wp:posOffset>
                </wp:positionV>
                <wp:extent cx="6503670" cy="1466850"/>
                <wp:effectExtent l="0" t="0" r="11430" b="1905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DA8BB7" id="Rectangle à coins arrondis 1" o:spid="_x0000_s1026" style="position:absolute;margin-left:-44.25pt;margin-top:9.95pt;width:512.1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" filled="f"/>
            </w:pict>
          </mc:Fallback>
        </mc:AlternateContent>
      </w:r>
    </w:p>
    <w:p w14:paraId="1772EB30" w14:textId="77777777" w:rsidR="008B3332" w:rsidRPr="008B3332" w:rsidRDefault="008B3332" w:rsidP="008B3332">
      <w:pPr>
        <w:spacing w:after="0"/>
        <w:rPr>
          <w:lang w:val="en-CA"/>
        </w:rPr>
      </w:pPr>
      <w:proofErr w:type="spellStart"/>
      <w:r w:rsidRPr="008B3332">
        <w:rPr>
          <w:lang w:val="en-CA"/>
        </w:rPr>
        <w:t>Exemple</w:t>
      </w:r>
      <w:proofErr w:type="spellEnd"/>
      <w:r w:rsidRPr="008B3332">
        <w:rPr>
          <w:lang w:val="en-CA"/>
        </w:rPr>
        <w:t> :</w:t>
      </w:r>
    </w:p>
    <w:p w14:paraId="2EB54377" w14:textId="77777777" w:rsidR="008B3332" w:rsidRPr="008B3332" w:rsidRDefault="008B3332" w:rsidP="008B3332">
      <w:pPr>
        <w:spacing w:after="0"/>
        <w:rPr>
          <w:lang w:val="en-CA"/>
        </w:rPr>
      </w:pPr>
    </w:p>
    <w:p w14:paraId="05EAF9DF" w14:textId="77777777" w:rsidR="002D2AF4" w:rsidRPr="002D2AF4" w:rsidRDefault="002D2AF4" w:rsidP="002D2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</w:pPr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 xml:space="preserve">  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>LocalDate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 xml:space="preserve"> date = 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>LocalDate.now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>();</w:t>
      </w:r>
    </w:p>
    <w:p w14:paraId="22808434" w14:textId="137B143D" w:rsidR="002D2AF4" w:rsidRPr="002D2AF4" w:rsidRDefault="002D2AF4" w:rsidP="002D2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</w:pPr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 xml:space="preserve">  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DateTimeFormatter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 xml:space="preserve"> formatter = 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DateTimeFormatter.ofPattern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("dd/MMM</w:t>
      </w:r>
      <w:r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M</w:t>
      </w:r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/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yyyy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18"/>
          <w:szCs w:val="18"/>
          <w:lang w:val="en-CA" w:eastAsia="fr-CA"/>
        </w:rPr>
        <w:t>");</w:t>
      </w:r>
    </w:p>
    <w:p w14:paraId="375C8E77" w14:textId="77777777" w:rsidR="002D2AF4" w:rsidRPr="002D2AF4" w:rsidRDefault="002D2AF4" w:rsidP="002D2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</w:pPr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 xml:space="preserve">  String text = </w:t>
      </w:r>
      <w:proofErr w:type="spellStart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>date.format</w:t>
      </w:r>
      <w:proofErr w:type="spellEnd"/>
      <w:r w:rsidRPr="002D2AF4">
        <w:rPr>
          <w:rFonts w:ascii="Courier New" w:eastAsia="Times New Roman" w:hAnsi="Courier New" w:cs="Courier New"/>
          <w:color w:val="474747"/>
          <w:sz w:val="21"/>
          <w:szCs w:val="21"/>
          <w:lang w:val="en-CA" w:eastAsia="fr-CA"/>
        </w:rPr>
        <w:t>(formatter);</w:t>
      </w:r>
    </w:p>
    <w:p w14:paraId="6B21BA77" w14:textId="77777777" w:rsidR="008B3332" w:rsidRPr="008B3332" w:rsidRDefault="008B3332" w:rsidP="008B3332">
      <w:pPr>
        <w:spacing w:after="0"/>
        <w:rPr>
          <w:lang w:val="en-CA"/>
        </w:rPr>
      </w:pPr>
    </w:p>
    <w:p w14:paraId="07FB64F7" w14:textId="2B4D7D98" w:rsidR="008B3332" w:rsidRPr="008B3332" w:rsidRDefault="002D2AF4" w:rsidP="008B3332">
      <w:pPr>
        <w:numPr>
          <w:ilvl w:val="0"/>
          <w:numId w:val="5"/>
        </w:numPr>
        <w:spacing w:after="0"/>
        <w:rPr>
          <w:lang w:val="en-CA"/>
        </w:rPr>
      </w:pPr>
      <w:r>
        <w:rPr>
          <w:lang w:val="en-CA"/>
        </w:rPr>
        <w:t>3</w:t>
      </w:r>
      <w:r w:rsidR="006539AD">
        <w:rPr>
          <w:lang w:val="en-CA"/>
        </w:rPr>
        <w:t>/</w:t>
      </w:r>
      <w:proofErr w:type="spellStart"/>
      <w:r w:rsidR="006539AD">
        <w:rPr>
          <w:lang w:val="en-CA"/>
        </w:rPr>
        <w:t>octobre</w:t>
      </w:r>
      <w:proofErr w:type="spellEnd"/>
      <w:r w:rsidR="006539AD">
        <w:rPr>
          <w:lang w:val="en-CA"/>
        </w:rPr>
        <w:t>/</w:t>
      </w:r>
      <w:r>
        <w:rPr>
          <w:lang w:val="en-CA"/>
        </w:rPr>
        <w:t>2024</w:t>
      </w:r>
      <w:r w:rsidR="00BC5FE6">
        <w:rPr>
          <w:lang w:val="en-CA"/>
        </w:rPr>
        <w:t xml:space="preserve"> ( </w:t>
      </w:r>
      <w:r w:rsidR="002E7D8C">
        <w:rPr>
          <w:lang w:val="en-CA"/>
        </w:rPr>
        <w:t xml:space="preserve">par </w:t>
      </w:r>
      <w:proofErr w:type="spellStart"/>
      <w:r w:rsidR="002E7D8C">
        <w:rPr>
          <w:lang w:val="en-CA"/>
        </w:rPr>
        <w:t>exemple</w:t>
      </w:r>
      <w:proofErr w:type="spellEnd"/>
      <w:r w:rsidR="00BC5FE6">
        <w:rPr>
          <w:lang w:val="en-CA"/>
        </w:rPr>
        <w:t xml:space="preserve"> )</w:t>
      </w:r>
    </w:p>
    <w:p w14:paraId="525D036A" w14:textId="77777777" w:rsidR="008B3332" w:rsidRPr="008B3332" w:rsidRDefault="008B3332" w:rsidP="008B3332">
      <w:pPr>
        <w:spacing w:after="0"/>
        <w:rPr>
          <w:lang w:val="en-CA"/>
        </w:rPr>
      </w:pPr>
    </w:p>
    <w:p w14:paraId="5558CF60" w14:textId="77777777" w:rsidR="00245A5A" w:rsidRDefault="00245A5A" w:rsidP="00065281">
      <w:pPr>
        <w:spacing w:after="0"/>
      </w:pPr>
    </w:p>
    <w:p w14:paraId="71347FE2" w14:textId="77777777" w:rsidR="00E34BDD" w:rsidRDefault="00E34BDD" w:rsidP="00065281">
      <w:pPr>
        <w:spacing w:after="0"/>
      </w:pPr>
    </w:p>
    <w:p w14:paraId="59A4DD53" w14:textId="77777777" w:rsidR="00E34BDD" w:rsidRDefault="00E34BDD" w:rsidP="00E34BDD">
      <w:pPr>
        <w:spacing w:after="0"/>
        <w:rPr>
          <w:b/>
          <w:bCs/>
        </w:rPr>
      </w:pPr>
    </w:p>
    <w:p w14:paraId="34AFBF75" w14:textId="77777777" w:rsidR="00E34BDD" w:rsidRDefault="00E34BDD" w:rsidP="00E34BDD">
      <w:pPr>
        <w:spacing w:after="0"/>
        <w:rPr>
          <w:b/>
          <w:bCs/>
        </w:rPr>
      </w:pPr>
    </w:p>
    <w:p w14:paraId="6885B225" w14:textId="77777777" w:rsidR="00E34BDD" w:rsidRDefault="00E34BDD" w:rsidP="00E34BDD">
      <w:pPr>
        <w:spacing w:after="0"/>
        <w:rPr>
          <w:b/>
          <w:bCs/>
        </w:rPr>
      </w:pPr>
    </w:p>
    <w:p w14:paraId="40DBFB2C" w14:textId="77777777" w:rsidR="00E34BDD" w:rsidRDefault="00E34BDD" w:rsidP="00E34BDD">
      <w:pPr>
        <w:spacing w:after="0"/>
        <w:rPr>
          <w:b/>
          <w:bCs/>
        </w:rPr>
      </w:pPr>
    </w:p>
    <w:p w14:paraId="6C1B2691" w14:textId="77777777" w:rsidR="00E34BDD" w:rsidRDefault="00E34BDD" w:rsidP="00E34BDD">
      <w:pPr>
        <w:spacing w:after="0"/>
        <w:rPr>
          <w:b/>
          <w:bCs/>
        </w:rPr>
      </w:pPr>
    </w:p>
    <w:p w14:paraId="61B354EB" w14:textId="77777777" w:rsidR="00E34BDD" w:rsidRDefault="00E34BDD" w:rsidP="00E34BDD">
      <w:pPr>
        <w:spacing w:after="0"/>
        <w:rPr>
          <w:b/>
          <w:bCs/>
        </w:rPr>
      </w:pPr>
    </w:p>
    <w:p w14:paraId="685A4253" w14:textId="77777777" w:rsidR="00E34BDD" w:rsidRDefault="00E34BDD" w:rsidP="00E34BDD">
      <w:pPr>
        <w:spacing w:after="0"/>
        <w:rPr>
          <w:b/>
          <w:bCs/>
        </w:rPr>
      </w:pPr>
    </w:p>
    <w:p w14:paraId="08622450" w14:textId="77777777" w:rsidR="00E34BDD" w:rsidRDefault="00E34BDD" w:rsidP="00E34BDD">
      <w:pPr>
        <w:spacing w:after="0"/>
        <w:rPr>
          <w:b/>
          <w:bCs/>
        </w:rPr>
      </w:pPr>
    </w:p>
    <w:p w14:paraId="3F7A2095" w14:textId="77777777" w:rsidR="00E34BDD" w:rsidRPr="00E34BDD" w:rsidRDefault="00E34BDD" w:rsidP="00E34BDD">
      <w:pPr>
        <w:spacing w:after="0"/>
        <w:rPr>
          <w:b/>
          <w:bCs/>
        </w:rPr>
      </w:pPr>
      <w:r w:rsidRPr="00E34BDD">
        <w:rPr>
          <w:b/>
          <w:bCs/>
        </w:rPr>
        <w:lastRenderedPageBreak/>
        <w:t>Modifier une partie de l’objet (immutabilité) :</w:t>
      </w:r>
    </w:p>
    <w:p w14:paraId="7539CD51" w14:textId="77777777" w:rsidR="00E34BDD" w:rsidRPr="00E34BDD" w:rsidRDefault="00E34BDD" w:rsidP="00E34BDD">
      <w:pPr>
        <w:spacing w:after="0"/>
        <w:ind w:left="708"/>
        <w:rPr>
          <w:b/>
          <w:bCs/>
          <w:lang w:val="en-CA"/>
        </w:rPr>
      </w:pPr>
      <w:proofErr w:type="spellStart"/>
      <w:r w:rsidRPr="00E34BDD">
        <w:rPr>
          <w:b/>
          <w:bCs/>
          <w:lang w:val="en-CA"/>
        </w:rPr>
        <w:t>LocalDateTime</w:t>
      </w:r>
      <w:proofErr w:type="spellEnd"/>
      <w:r w:rsidRPr="00E34BDD">
        <w:rPr>
          <w:b/>
          <w:bCs/>
          <w:lang w:val="en-CA"/>
        </w:rPr>
        <w:t xml:space="preserve"> </w:t>
      </w:r>
      <w:proofErr w:type="spellStart"/>
      <w:r w:rsidRPr="00E34BDD">
        <w:rPr>
          <w:b/>
          <w:bCs/>
          <w:lang w:val="en-CA"/>
        </w:rPr>
        <w:t>futur</w:t>
      </w:r>
      <w:proofErr w:type="spellEnd"/>
      <w:r w:rsidRPr="00E34BDD">
        <w:rPr>
          <w:b/>
          <w:bCs/>
          <w:lang w:val="en-CA"/>
        </w:rPr>
        <w:t xml:space="preserve"> = </w:t>
      </w:r>
      <w:proofErr w:type="spellStart"/>
      <w:r w:rsidRPr="00E34BDD">
        <w:rPr>
          <w:b/>
          <w:bCs/>
          <w:lang w:val="en-CA"/>
        </w:rPr>
        <w:t>present.withYear</w:t>
      </w:r>
      <w:proofErr w:type="spellEnd"/>
      <w:r w:rsidRPr="00E34BDD">
        <w:rPr>
          <w:b/>
          <w:bCs/>
          <w:lang w:val="en-CA"/>
        </w:rPr>
        <w:t>(2027);</w:t>
      </w:r>
    </w:p>
    <w:p w14:paraId="04658217" w14:textId="458693F0" w:rsidR="00E34BDD" w:rsidRDefault="00E34BDD" w:rsidP="00E34BDD">
      <w:pPr>
        <w:spacing w:after="0"/>
        <w:ind w:left="708"/>
        <w:rPr>
          <w:b/>
          <w:bCs/>
          <w:lang w:val="en-CA"/>
        </w:rPr>
      </w:pPr>
      <w:proofErr w:type="spellStart"/>
      <w:r w:rsidRPr="00E34BDD">
        <w:rPr>
          <w:b/>
          <w:bCs/>
          <w:lang w:val="en-CA"/>
        </w:rPr>
        <w:t>LocalDateTime</w:t>
      </w:r>
      <w:proofErr w:type="spellEnd"/>
      <w:r w:rsidRPr="00E34BDD">
        <w:rPr>
          <w:b/>
          <w:bCs/>
          <w:lang w:val="en-CA"/>
        </w:rPr>
        <w:t xml:space="preserve"> </w:t>
      </w:r>
      <w:proofErr w:type="spellStart"/>
      <w:r w:rsidRPr="00E34BDD">
        <w:rPr>
          <w:b/>
          <w:bCs/>
          <w:lang w:val="en-CA"/>
        </w:rPr>
        <w:t>deuxJoursPlusTard</w:t>
      </w:r>
      <w:proofErr w:type="spellEnd"/>
      <w:r w:rsidRPr="00E34BDD">
        <w:rPr>
          <w:b/>
          <w:bCs/>
          <w:lang w:val="en-CA"/>
        </w:rPr>
        <w:t xml:space="preserve"> = </w:t>
      </w:r>
      <w:proofErr w:type="spellStart"/>
      <w:r w:rsidRPr="00E34BDD">
        <w:rPr>
          <w:b/>
          <w:bCs/>
          <w:lang w:val="en-CA"/>
        </w:rPr>
        <w:t>present.plusDays</w:t>
      </w:r>
      <w:proofErr w:type="spellEnd"/>
      <w:r w:rsidRPr="00E34BDD">
        <w:rPr>
          <w:b/>
          <w:bCs/>
          <w:lang w:val="en-CA"/>
        </w:rPr>
        <w:t>(2);</w:t>
      </w:r>
    </w:p>
    <w:p w14:paraId="0B49AE8B" w14:textId="77777777" w:rsidR="00E34BDD" w:rsidRDefault="00E34BDD" w:rsidP="00E34BDD">
      <w:pPr>
        <w:spacing w:after="0"/>
        <w:rPr>
          <w:b/>
          <w:bCs/>
          <w:lang w:val="en-CA"/>
        </w:rPr>
      </w:pPr>
    </w:p>
    <w:p w14:paraId="03DF54F6" w14:textId="2C5B9056" w:rsidR="00E34BDD" w:rsidRDefault="00E34BDD" w:rsidP="00E34BDD">
      <w:pPr>
        <w:spacing w:after="0"/>
        <w:rPr>
          <w:b/>
          <w:bCs/>
        </w:rPr>
      </w:pPr>
      <w:r w:rsidRPr="00E34BDD">
        <w:rPr>
          <w:b/>
          <w:bCs/>
        </w:rPr>
        <w:t>Comparer deux dates :</w:t>
      </w:r>
    </w:p>
    <w:p w14:paraId="0F41B857" w14:textId="42BFFC51" w:rsidR="00E34BDD" w:rsidRDefault="00E34BDD" w:rsidP="00E34BDD">
      <w:pPr>
        <w:spacing w:after="0"/>
        <w:rPr>
          <w:b/>
          <w:bCs/>
          <w:lang w:val="en-CA"/>
        </w:rPr>
      </w:pPr>
      <w:r>
        <w:rPr>
          <w:b/>
          <w:bCs/>
        </w:rPr>
        <w:tab/>
      </w:r>
      <w:proofErr w:type="spellStart"/>
      <w:r w:rsidRPr="00E34BDD">
        <w:rPr>
          <w:b/>
          <w:bCs/>
          <w:lang w:val="en-CA"/>
        </w:rPr>
        <w:t>boolean</w:t>
      </w:r>
      <w:proofErr w:type="spellEnd"/>
      <w:r w:rsidRPr="00E34BDD">
        <w:rPr>
          <w:b/>
          <w:bCs/>
          <w:lang w:val="en-CA"/>
        </w:rPr>
        <w:t xml:space="preserve"> </w:t>
      </w:r>
      <w:proofErr w:type="spellStart"/>
      <w:r w:rsidRPr="00E34BDD">
        <w:rPr>
          <w:b/>
          <w:bCs/>
          <w:lang w:val="en-CA"/>
        </w:rPr>
        <w:t>avant</w:t>
      </w:r>
      <w:proofErr w:type="spellEnd"/>
      <w:r w:rsidRPr="00E34BDD">
        <w:rPr>
          <w:b/>
          <w:bCs/>
          <w:lang w:val="en-CA"/>
        </w:rPr>
        <w:t xml:space="preserve"> = </w:t>
      </w:r>
      <w:proofErr w:type="spellStart"/>
      <w:r w:rsidRPr="00E34BDD">
        <w:rPr>
          <w:b/>
          <w:bCs/>
          <w:lang w:val="en-CA"/>
        </w:rPr>
        <w:t>present.isBefore</w:t>
      </w:r>
      <w:proofErr w:type="spellEnd"/>
      <w:r w:rsidRPr="00E34BDD">
        <w:rPr>
          <w:b/>
          <w:bCs/>
          <w:lang w:val="en-CA"/>
        </w:rPr>
        <w:t>(</w:t>
      </w:r>
      <w:proofErr w:type="spellStart"/>
      <w:r w:rsidRPr="00E34BDD">
        <w:rPr>
          <w:b/>
          <w:bCs/>
          <w:lang w:val="en-CA"/>
        </w:rPr>
        <w:t>futur</w:t>
      </w:r>
      <w:proofErr w:type="spellEnd"/>
      <w:r w:rsidRPr="00E34BDD">
        <w:rPr>
          <w:b/>
          <w:bCs/>
          <w:lang w:val="en-CA"/>
        </w:rPr>
        <w:t>);</w:t>
      </w:r>
    </w:p>
    <w:p w14:paraId="1B632E98" w14:textId="77777777" w:rsidR="00E34BDD" w:rsidRDefault="00E34BDD" w:rsidP="00E34BDD">
      <w:pPr>
        <w:spacing w:after="0"/>
        <w:rPr>
          <w:b/>
          <w:bCs/>
          <w:lang w:val="en-CA"/>
        </w:rPr>
      </w:pPr>
    </w:p>
    <w:p w14:paraId="40BCEDE2" w14:textId="77777777" w:rsidR="00E34BDD" w:rsidRPr="00E34BDD" w:rsidRDefault="00E34BDD" w:rsidP="00E34BDD">
      <w:pPr>
        <w:spacing w:after="0"/>
        <w:rPr>
          <w:b/>
          <w:bCs/>
        </w:rPr>
      </w:pPr>
      <w:r w:rsidRPr="00E34BDD">
        <w:rPr>
          <w:b/>
          <w:bCs/>
        </w:rPr>
        <w:t xml:space="preserve">Classe </w:t>
      </w:r>
      <w:proofErr w:type="spellStart"/>
      <w:r w:rsidRPr="00E34BDD">
        <w:rPr>
          <w:b/>
          <w:bCs/>
        </w:rPr>
        <w:t>YearMonth</w:t>
      </w:r>
      <w:proofErr w:type="spellEnd"/>
    </w:p>
    <w:p w14:paraId="0FBB260C" w14:textId="1346501C" w:rsidR="00E34BDD" w:rsidRDefault="00E34BDD" w:rsidP="00E34BDD">
      <w:pPr>
        <w:numPr>
          <w:ilvl w:val="0"/>
          <w:numId w:val="8"/>
        </w:numPr>
        <w:spacing w:after="0"/>
        <w:rPr>
          <w:b/>
          <w:bCs/>
        </w:rPr>
      </w:pPr>
      <w:r w:rsidRPr="00E34BDD">
        <w:rPr>
          <w:b/>
          <w:bCs/>
        </w:rPr>
        <w:t>Créer un objet pour un mois et une année :</w:t>
      </w:r>
    </w:p>
    <w:p w14:paraId="6F0FA806" w14:textId="559A145A" w:rsidR="00E34BDD" w:rsidRDefault="00E34BDD" w:rsidP="00E34BDD">
      <w:pPr>
        <w:numPr>
          <w:ilvl w:val="1"/>
          <w:numId w:val="8"/>
        </w:numPr>
        <w:spacing w:after="0"/>
        <w:rPr>
          <w:b/>
          <w:bCs/>
          <w:lang w:val="en-CA"/>
        </w:rPr>
      </w:pPr>
      <w:proofErr w:type="spellStart"/>
      <w:r w:rsidRPr="00E34BDD">
        <w:rPr>
          <w:b/>
          <w:bCs/>
          <w:lang w:val="en-CA"/>
        </w:rPr>
        <w:t>YearMonth</w:t>
      </w:r>
      <w:proofErr w:type="spellEnd"/>
      <w:r w:rsidRPr="00E34BDD">
        <w:rPr>
          <w:b/>
          <w:bCs/>
          <w:lang w:val="en-CA"/>
        </w:rPr>
        <w:t xml:space="preserve"> </w:t>
      </w:r>
      <w:proofErr w:type="spellStart"/>
      <w:r w:rsidRPr="00E34BDD">
        <w:rPr>
          <w:b/>
          <w:bCs/>
          <w:lang w:val="en-CA"/>
        </w:rPr>
        <w:t>ym</w:t>
      </w:r>
      <w:proofErr w:type="spellEnd"/>
      <w:r w:rsidRPr="00E34BDD">
        <w:rPr>
          <w:b/>
          <w:bCs/>
          <w:lang w:val="en-CA"/>
        </w:rPr>
        <w:t xml:space="preserve"> = </w:t>
      </w:r>
      <w:proofErr w:type="spellStart"/>
      <w:r w:rsidRPr="00E34BDD">
        <w:rPr>
          <w:b/>
          <w:bCs/>
          <w:lang w:val="en-CA"/>
        </w:rPr>
        <w:t>YearMonth.of</w:t>
      </w:r>
      <w:proofErr w:type="spellEnd"/>
      <w:r w:rsidRPr="00E34BDD">
        <w:rPr>
          <w:b/>
          <w:bCs/>
          <w:lang w:val="en-CA"/>
        </w:rPr>
        <w:t xml:space="preserve">(2025, </w:t>
      </w:r>
      <w:proofErr w:type="spellStart"/>
      <w:r w:rsidRPr="00E34BDD">
        <w:rPr>
          <w:b/>
          <w:bCs/>
          <w:lang w:val="en-CA"/>
        </w:rPr>
        <w:t>Month.MAY</w:t>
      </w:r>
      <w:proofErr w:type="spellEnd"/>
      <w:r w:rsidRPr="00E34BDD">
        <w:rPr>
          <w:b/>
          <w:bCs/>
          <w:lang w:val="en-CA"/>
        </w:rPr>
        <w:t>); // Mai 2025</w:t>
      </w:r>
    </w:p>
    <w:p w14:paraId="75529C59" w14:textId="77777777" w:rsidR="00E34BDD" w:rsidRDefault="00E34BDD" w:rsidP="00E34BDD">
      <w:pPr>
        <w:numPr>
          <w:ilvl w:val="0"/>
          <w:numId w:val="8"/>
        </w:numPr>
        <w:spacing w:after="0"/>
        <w:rPr>
          <w:b/>
          <w:bCs/>
        </w:rPr>
      </w:pPr>
      <w:r w:rsidRPr="00E34BDD">
        <w:rPr>
          <w:b/>
          <w:bCs/>
        </w:rPr>
        <w:t>Récupérer l’année ou le mois :</w:t>
      </w:r>
    </w:p>
    <w:p w14:paraId="47F346DF" w14:textId="77777777" w:rsidR="00E34BDD" w:rsidRPr="00E34BDD" w:rsidRDefault="00E34BDD" w:rsidP="00E34BDD">
      <w:pPr>
        <w:numPr>
          <w:ilvl w:val="1"/>
          <w:numId w:val="8"/>
        </w:numPr>
        <w:spacing w:after="0"/>
        <w:rPr>
          <w:b/>
          <w:bCs/>
          <w:lang w:val="en-CA"/>
        </w:rPr>
      </w:pPr>
      <w:r w:rsidRPr="00E34BDD">
        <w:rPr>
          <w:b/>
          <w:bCs/>
          <w:lang w:val="en-CA"/>
        </w:rPr>
        <w:t xml:space="preserve">int </w:t>
      </w:r>
      <w:proofErr w:type="spellStart"/>
      <w:r w:rsidRPr="00E34BDD">
        <w:rPr>
          <w:b/>
          <w:bCs/>
          <w:lang w:val="en-CA"/>
        </w:rPr>
        <w:t>annee</w:t>
      </w:r>
      <w:proofErr w:type="spellEnd"/>
      <w:r w:rsidRPr="00E34BDD">
        <w:rPr>
          <w:b/>
          <w:bCs/>
          <w:lang w:val="en-CA"/>
        </w:rPr>
        <w:t xml:space="preserve"> = </w:t>
      </w:r>
      <w:proofErr w:type="spellStart"/>
      <w:r w:rsidRPr="00E34BDD">
        <w:rPr>
          <w:b/>
          <w:bCs/>
          <w:lang w:val="en-CA"/>
        </w:rPr>
        <w:t>ym.getYear</w:t>
      </w:r>
      <w:proofErr w:type="spellEnd"/>
      <w:r w:rsidRPr="00E34BDD">
        <w:rPr>
          <w:b/>
          <w:bCs/>
          <w:lang w:val="en-CA"/>
        </w:rPr>
        <w:t>();                   // 2025</w:t>
      </w:r>
    </w:p>
    <w:p w14:paraId="20FAD01B" w14:textId="77777777" w:rsidR="00E34BDD" w:rsidRDefault="00E34BDD" w:rsidP="00E34BDD">
      <w:pPr>
        <w:numPr>
          <w:ilvl w:val="1"/>
          <w:numId w:val="8"/>
        </w:numPr>
        <w:spacing w:after="0"/>
        <w:rPr>
          <w:b/>
          <w:bCs/>
        </w:rPr>
      </w:pPr>
      <w:proofErr w:type="spellStart"/>
      <w:r w:rsidRPr="00E34BDD">
        <w:rPr>
          <w:b/>
          <w:bCs/>
        </w:rPr>
        <w:t>int</w:t>
      </w:r>
      <w:proofErr w:type="spellEnd"/>
      <w:r w:rsidRPr="00E34BDD">
        <w:rPr>
          <w:b/>
          <w:bCs/>
        </w:rPr>
        <w:t xml:space="preserve"> mois  = </w:t>
      </w:r>
      <w:proofErr w:type="spellStart"/>
      <w:r w:rsidRPr="00E34BDD">
        <w:rPr>
          <w:b/>
          <w:bCs/>
        </w:rPr>
        <w:t>ym.getMonthValue</w:t>
      </w:r>
      <w:proofErr w:type="spellEnd"/>
      <w:r w:rsidRPr="00E34BDD">
        <w:rPr>
          <w:b/>
          <w:bCs/>
        </w:rPr>
        <w:t xml:space="preserve">(); </w:t>
      </w:r>
    </w:p>
    <w:p w14:paraId="569C8E96" w14:textId="64628C96" w:rsidR="00E34BDD" w:rsidRDefault="00E34BDD" w:rsidP="00E34BDD">
      <w:pPr>
        <w:numPr>
          <w:ilvl w:val="0"/>
          <w:numId w:val="8"/>
        </w:numPr>
        <w:spacing w:after="0"/>
        <w:rPr>
          <w:b/>
          <w:bCs/>
        </w:rPr>
      </w:pPr>
      <w:r w:rsidRPr="00E34BDD">
        <w:rPr>
          <w:b/>
          <w:bCs/>
        </w:rPr>
        <w:t xml:space="preserve">Combiner avec un jour pour obtenir une </w:t>
      </w:r>
      <w:proofErr w:type="spellStart"/>
      <w:r w:rsidRPr="00E34BDD">
        <w:rPr>
          <w:b/>
          <w:bCs/>
        </w:rPr>
        <w:t>LocalDate</w:t>
      </w:r>
      <w:proofErr w:type="spellEnd"/>
      <w:r w:rsidRPr="00E34BDD">
        <w:rPr>
          <w:b/>
          <w:bCs/>
        </w:rPr>
        <w:t xml:space="preserve"> :</w:t>
      </w:r>
    </w:p>
    <w:p w14:paraId="4F170288" w14:textId="0DB6D41C" w:rsidR="00E34BDD" w:rsidRDefault="00E34BDD" w:rsidP="00E34BDD">
      <w:pPr>
        <w:numPr>
          <w:ilvl w:val="1"/>
          <w:numId w:val="8"/>
        </w:numPr>
        <w:spacing w:after="0"/>
        <w:rPr>
          <w:b/>
          <w:bCs/>
          <w:lang w:val="en-CA"/>
        </w:rPr>
      </w:pPr>
      <w:proofErr w:type="spellStart"/>
      <w:r w:rsidRPr="00E34BDD">
        <w:rPr>
          <w:b/>
          <w:bCs/>
        </w:rPr>
        <w:t>LocalDate</w:t>
      </w:r>
      <w:proofErr w:type="spellEnd"/>
      <w:r w:rsidRPr="00E34BDD">
        <w:rPr>
          <w:b/>
          <w:bCs/>
        </w:rPr>
        <w:t xml:space="preserve"> </w:t>
      </w:r>
      <w:proofErr w:type="spellStart"/>
      <w:r w:rsidRPr="00E34BDD">
        <w:rPr>
          <w:b/>
          <w:bCs/>
        </w:rPr>
        <w:t>premierMai</w:t>
      </w:r>
      <w:proofErr w:type="spellEnd"/>
      <w:r w:rsidRPr="00E34BDD">
        <w:rPr>
          <w:b/>
          <w:bCs/>
        </w:rPr>
        <w:t xml:space="preserve"> = </w:t>
      </w:r>
      <w:proofErr w:type="spellStart"/>
      <w:r w:rsidRPr="00E34BDD">
        <w:rPr>
          <w:b/>
          <w:bCs/>
        </w:rPr>
        <w:t>ym.atDay</w:t>
      </w:r>
      <w:proofErr w:type="spellEnd"/>
      <w:r w:rsidRPr="00E34BDD">
        <w:rPr>
          <w:b/>
          <w:bCs/>
        </w:rPr>
        <w:t>(1); // 2025-05-01</w:t>
      </w:r>
    </w:p>
    <w:p w14:paraId="3F1D4C7A" w14:textId="77777777" w:rsidR="00E34BDD" w:rsidRPr="00E34BDD" w:rsidRDefault="00E34BDD" w:rsidP="00E34BDD">
      <w:pPr>
        <w:spacing w:after="0"/>
        <w:rPr>
          <w:b/>
          <w:bCs/>
          <w:lang w:val="en-CA"/>
        </w:rPr>
      </w:pPr>
    </w:p>
    <w:p w14:paraId="46667510" w14:textId="77777777" w:rsidR="00E34BDD" w:rsidRPr="00E34BDD" w:rsidRDefault="00E34BDD" w:rsidP="00E34BDD">
      <w:pPr>
        <w:spacing w:after="0"/>
        <w:ind w:left="360"/>
        <w:rPr>
          <w:b/>
          <w:bCs/>
          <w:lang w:val="en-CA"/>
        </w:rPr>
      </w:pPr>
    </w:p>
    <w:p w14:paraId="16E35051" w14:textId="77777777" w:rsidR="00E34BDD" w:rsidRPr="00E34BDD" w:rsidRDefault="00E34BDD" w:rsidP="00E34BDD">
      <w:pPr>
        <w:spacing w:after="0"/>
        <w:rPr>
          <w:b/>
          <w:bCs/>
          <w:lang w:val="en-CA"/>
        </w:rPr>
      </w:pPr>
    </w:p>
    <w:p w14:paraId="3B0FFBCA" w14:textId="77777777" w:rsidR="00E34BDD" w:rsidRPr="00E34BDD" w:rsidRDefault="00E34BDD" w:rsidP="00E34BDD">
      <w:pPr>
        <w:spacing w:after="0"/>
        <w:rPr>
          <w:lang w:val="en-CA"/>
        </w:rPr>
      </w:pPr>
    </w:p>
    <w:p w14:paraId="517BC835" w14:textId="77777777" w:rsidR="00E34BDD" w:rsidRPr="00E34BDD" w:rsidRDefault="00E34BDD" w:rsidP="00065281">
      <w:pPr>
        <w:spacing w:after="0"/>
        <w:rPr>
          <w:lang w:val="en-CA"/>
        </w:rPr>
      </w:pPr>
    </w:p>
    <w:sectPr w:rsidR="00E34BDD" w:rsidRPr="00E34BDD" w:rsidSect="00270E1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B3CE5" w14:textId="77777777" w:rsidR="000A0034" w:rsidRDefault="000A0034" w:rsidP="00270E1A">
      <w:pPr>
        <w:spacing w:after="0" w:line="240" w:lineRule="auto"/>
      </w:pPr>
      <w:r>
        <w:separator/>
      </w:r>
    </w:p>
  </w:endnote>
  <w:endnote w:type="continuationSeparator" w:id="0">
    <w:p w14:paraId="63A4624B" w14:textId="77777777" w:rsidR="000A0034" w:rsidRDefault="000A0034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DCCF7" w14:textId="77777777" w:rsidR="00270E1A" w:rsidRPr="00270E1A" w:rsidRDefault="00270E1A" w:rsidP="00A71027">
    <w:pPr>
      <w:pStyle w:val="Footer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1FFCC8CB" w14:textId="77777777" w:rsidR="00270E1A" w:rsidRDefault="00270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C657" w14:textId="77777777" w:rsidR="000A0034" w:rsidRDefault="000A0034" w:rsidP="00270E1A">
      <w:pPr>
        <w:spacing w:after="0" w:line="240" w:lineRule="auto"/>
      </w:pPr>
      <w:r>
        <w:separator/>
      </w:r>
    </w:p>
  </w:footnote>
  <w:footnote w:type="continuationSeparator" w:id="0">
    <w:p w14:paraId="6EEBDA40" w14:textId="77777777" w:rsidR="000A0034" w:rsidRDefault="000A0034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F2202" w14:textId="77777777" w:rsidR="00A71027" w:rsidRPr="00A71027" w:rsidRDefault="00A71027" w:rsidP="00A71027">
    <w:pPr>
      <w:pStyle w:val="Header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6539AD">
      <w:rPr>
        <w:i/>
        <w:color w:val="5B9BD5" w:themeColor="accent1"/>
      </w:rPr>
      <w:t>C34- Programmation orientée objet I</w:t>
    </w:r>
  </w:p>
  <w:p w14:paraId="5C1869C9" w14:textId="77777777" w:rsidR="00A71027" w:rsidRDefault="00A71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5256"/>
    <w:multiLevelType w:val="hybridMultilevel"/>
    <w:tmpl w:val="D618D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70C2"/>
    <w:multiLevelType w:val="hybridMultilevel"/>
    <w:tmpl w:val="E44E34D4"/>
    <w:lvl w:ilvl="0" w:tplc="F0EAFCC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84DCE"/>
    <w:multiLevelType w:val="multilevel"/>
    <w:tmpl w:val="3C5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92249"/>
    <w:multiLevelType w:val="multilevel"/>
    <w:tmpl w:val="12E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F45E4"/>
    <w:multiLevelType w:val="hybridMultilevel"/>
    <w:tmpl w:val="CCD49F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936F0"/>
    <w:multiLevelType w:val="hybridMultilevel"/>
    <w:tmpl w:val="E11A1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60546"/>
    <w:multiLevelType w:val="multilevel"/>
    <w:tmpl w:val="F16E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7ECC"/>
    <w:multiLevelType w:val="hybridMultilevel"/>
    <w:tmpl w:val="7C2A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1084">
    <w:abstractNumId w:val="7"/>
  </w:num>
  <w:num w:numId="2" w16cid:durableId="695735927">
    <w:abstractNumId w:val="4"/>
  </w:num>
  <w:num w:numId="3" w16cid:durableId="518012415">
    <w:abstractNumId w:val="5"/>
  </w:num>
  <w:num w:numId="4" w16cid:durableId="278730133">
    <w:abstractNumId w:val="0"/>
  </w:num>
  <w:num w:numId="5" w16cid:durableId="1170606272">
    <w:abstractNumId w:val="1"/>
  </w:num>
  <w:num w:numId="6" w16cid:durableId="2067950468">
    <w:abstractNumId w:val="2"/>
  </w:num>
  <w:num w:numId="7" w16cid:durableId="532496079">
    <w:abstractNumId w:val="6"/>
  </w:num>
  <w:num w:numId="8" w16cid:durableId="589237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32"/>
    <w:rsid w:val="000228A3"/>
    <w:rsid w:val="00065281"/>
    <w:rsid w:val="000A0034"/>
    <w:rsid w:val="001107ED"/>
    <w:rsid w:val="00245A5A"/>
    <w:rsid w:val="00270BCD"/>
    <w:rsid w:val="00270E1A"/>
    <w:rsid w:val="002D2254"/>
    <w:rsid w:val="002D2AF4"/>
    <w:rsid w:val="002E53B2"/>
    <w:rsid w:val="002E7D8C"/>
    <w:rsid w:val="002F38FC"/>
    <w:rsid w:val="003069EA"/>
    <w:rsid w:val="003344A3"/>
    <w:rsid w:val="00397851"/>
    <w:rsid w:val="003E4ABC"/>
    <w:rsid w:val="00462291"/>
    <w:rsid w:val="00472C25"/>
    <w:rsid w:val="004A749B"/>
    <w:rsid w:val="005E3D31"/>
    <w:rsid w:val="006539AD"/>
    <w:rsid w:val="00755EE4"/>
    <w:rsid w:val="007A0E8E"/>
    <w:rsid w:val="008A39F2"/>
    <w:rsid w:val="008B3332"/>
    <w:rsid w:val="00915E18"/>
    <w:rsid w:val="00962A15"/>
    <w:rsid w:val="00990FF9"/>
    <w:rsid w:val="009B26B8"/>
    <w:rsid w:val="009C5E19"/>
    <w:rsid w:val="00A71027"/>
    <w:rsid w:val="00A7627E"/>
    <w:rsid w:val="00B320BB"/>
    <w:rsid w:val="00BC5FE6"/>
    <w:rsid w:val="00BF546F"/>
    <w:rsid w:val="00BF75F1"/>
    <w:rsid w:val="00C3113F"/>
    <w:rsid w:val="00CA49DE"/>
    <w:rsid w:val="00CB3280"/>
    <w:rsid w:val="00CD1D4F"/>
    <w:rsid w:val="00CE5937"/>
    <w:rsid w:val="00D70578"/>
    <w:rsid w:val="00D81244"/>
    <w:rsid w:val="00E34BDD"/>
    <w:rsid w:val="00E65254"/>
    <w:rsid w:val="00E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5F33"/>
  <w15:chartTrackingRefBased/>
  <w15:docId w15:val="{CA6A114F-ED20-4F94-8A8B-EDB03C57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le">
    <w:name w:val="Title"/>
    <w:basedOn w:val="Normal"/>
    <w:link w:val="TitleCh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leChar">
    <w:name w:val="Title Char"/>
    <w:basedOn w:val="DefaultParagraphFont"/>
    <w:link w:val="Titl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1A"/>
  </w:style>
  <w:style w:type="paragraph" w:styleId="Footer">
    <w:name w:val="footer"/>
    <w:basedOn w:val="Normal"/>
    <w:link w:val="FooterCh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1A"/>
  </w:style>
  <w:style w:type="character" w:styleId="Emphasis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table" w:styleId="TableGrid">
    <w:name w:val="Table Grid"/>
    <w:basedOn w:val="TableNormal"/>
    <w:uiPriority w:val="59"/>
    <w:rsid w:val="008B3332"/>
    <w:pPr>
      <w:spacing w:after="0" w:line="240" w:lineRule="auto"/>
      <w:ind w:left="720" w:hanging="72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B3332"/>
    <w:pPr>
      <w:spacing w:after="0" w:line="240" w:lineRule="auto"/>
    </w:pPr>
    <w:rPr>
      <w:rFonts w:ascii="Bell MT" w:hAnsi="Bell MT"/>
      <w:sz w:val="24"/>
    </w:rPr>
  </w:style>
  <w:style w:type="character" w:styleId="SubtleEmphasis">
    <w:name w:val="Subtle Emphasis"/>
    <w:basedOn w:val="DefaultParagraphFont"/>
    <w:uiPriority w:val="19"/>
    <w:qFormat/>
    <w:rsid w:val="008B333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E59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E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B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time/format/DateTimeFormat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59B923-DD52-4306-9354-E546A60794AF}"/>
      </w:docPartPr>
      <w:docPartBody>
        <w:p w:rsidR="00D434D3" w:rsidRDefault="001E532D">
          <w:r w:rsidRPr="007B353B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2D"/>
    <w:rsid w:val="000F366C"/>
    <w:rsid w:val="000F77A1"/>
    <w:rsid w:val="00156715"/>
    <w:rsid w:val="001E532D"/>
    <w:rsid w:val="003277CE"/>
    <w:rsid w:val="004C2AAC"/>
    <w:rsid w:val="005E3D31"/>
    <w:rsid w:val="00974AB7"/>
    <w:rsid w:val="00D434D3"/>
    <w:rsid w:val="00FA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3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117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Twarabimenye Justin</cp:lastModifiedBy>
  <cp:revision>20</cp:revision>
  <dcterms:created xsi:type="dcterms:W3CDTF">2015-08-23T22:44:00Z</dcterms:created>
  <dcterms:modified xsi:type="dcterms:W3CDTF">2025-05-13T18:23:00Z</dcterms:modified>
</cp:coreProperties>
</file>